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2F88" w14:textId="10F45C79" w:rsidR="009225CF" w:rsidRPr="00B56933" w:rsidRDefault="00B56933" w:rsidP="00B56933">
      <w:pPr>
        <w:pStyle w:val="Heading1"/>
      </w:pPr>
      <w:r w:rsidRPr="00B56933">
        <w:rPr>
          <w:highlight w:val="yellow"/>
        </w:rPr>
        <w:fldChar w:fldCharType="begin"/>
      </w:r>
      <w:r w:rsidRPr="00B56933">
        <w:rPr>
          <w:highlight w:val="yellow"/>
        </w:rPr>
        <w:instrText xml:space="preserve"> HYPERLINK "https://www.udemy.com/course/react-js-a-complete-guide-for-frontend-web-development/" </w:instrText>
      </w:r>
      <w:r w:rsidRPr="00B56933">
        <w:rPr>
          <w:highlight w:val="yellow"/>
        </w:rPr>
        <w:fldChar w:fldCharType="separate"/>
      </w:r>
      <w:r w:rsidRPr="00B56933">
        <w:rPr>
          <w:rStyle w:val="Hyperlink"/>
          <w:rFonts w:ascii="Segoe UI" w:hAnsi="Segoe UI" w:cs="Segoe UI"/>
          <w:b/>
          <w:bCs/>
          <w:color w:val="FF0000"/>
          <w:highlight w:val="yellow"/>
        </w:rPr>
        <w:t>React JS- Complete Guide for Frontend Web Development [2022]</w:t>
      </w:r>
      <w:r w:rsidRPr="00B56933">
        <w:rPr>
          <w:highlight w:val="yellow"/>
        </w:rPr>
        <w:fldChar w:fldCharType="end"/>
      </w:r>
    </w:p>
    <w:p w14:paraId="199CC88F" w14:textId="4A61B10B" w:rsidR="00CD666D" w:rsidRDefault="00CD666D" w:rsidP="00B56933"/>
    <w:p w14:paraId="4762E9A9" w14:textId="77777777" w:rsidR="00B56933" w:rsidRDefault="00B56933" w:rsidP="00943D9E">
      <w:r>
        <w:t>HTML stands for Hyper Text Markup Language and is used for creating the structure while,</w:t>
      </w:r>
    </w:p>
    <w:p w14:paraId="49E5BF18" w14:textId="08DF1C57" w:rsidR="00B56933" w:rsidRDefault="00943D9E" w:rsidP="00943D9E">
      <w:pPr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CSS is used for styling and formatting elements and JAVASCRIPT is responsible for adding functionality to that webpage.</w:t>
      </w:r>
    </w:p>
    <w:p w14:paraId="724EF97D" w14:textId="5AC61FFA" w:rsidR="00160CE0" w:rsidRDefault="00160CE0" w:rsidP="00943D9E">
      <w:pPr>
        <w:rPr>
          <w:rFonts w:ascii="Segoe UI" w:hAnsi="Segoe UI" w:cs="Segoe UI"/>
          <w:color w:val="1C1D1F"/>
        </w:rPr>
      </w:pPr>
    </w:p>
    <w:p w14:paraId="760E876B" w14:textId="0E9C4B86" w:rsidR="00160CE0" w:rsidRDefault="00160CE0" w:rsidP="00943D9E">
      <w:pPr>
        <w:rPr>
          <w:rFonts w:ascii="Segoe UI" w:hAnsi="Segoe UI" w:cs="Segoe UI"/>
          <w:b/>
          <w:bCs/>
          <w:color w:val="1C1D1F"/>
          <w:sz w:val="36"/>
          <w:szCs w:val="36"/>
        </w:rPr>
      </w:pPr>
      <w:r w:rsidRPr="00160CE0">
        <w:rPr>
          <w:rFonts w:ascii="Segoe UI" w:hAnsi="Segoe UI" w:cs="Segoe UI"/>
          <w:b/>
          <w:bCs/>
          <w:color w:val="1C1D1F"/>
          <w:sz w:val="36"/>
          <w:szCs w:val="36"/>
        </w:rPr>
        <w:t>HTML Code Editor Setup</w:t>
      </w:r>
    </w:p>
    <w:p w14:paraId="1D0A07E8" w14:textId="2CAB472F" w:rsidR="00160CE0" w:rsidRDefault="00516B3D" w:rsidP="00160CE0">
      <w:r w:rsidRPr="00516B3D">
        <w:t>https://codepen.io/</w:t>
      </w:r>
      <w:r w:rsidR="000929A9">
        <w:br/>
        <w:t>copy the URL and share</w:t>
      </w:r>
    </w:p>
    <w:p w14:paraId="557B2F84" w14:textId="6FF9C193" w:rsidR="000929A9" w:rsidRDefault="000929A9" w:rsidP="00160CE0">
      <w:hyperlink r:id="rId7" w:history="1">
        <w:r w:rsidRPr="00863D99">
          <w:rPr>
            <w:rStyle w:val="Hyperlink"/>
          </w:rPr>
          <w:t>https://codepen.io/a4abhishekkmr/pen/mdKjQNj?editors=1000</w:t>
        </w:r>
      </w:hyperlink>
    </w:p>
    <w:p w14:paraId="59D3C702" w14:textId="0427644B" w:rsidR="000929A9" w:rsidRDefault="000929A9" w:rsidP="00160CE0">
      <w:r>
        <w:t>or</w:t>
      </w:r>
    </w:p>
    <w:p w14:paraId="763F3D9A" w14:textId="12EC0ABD" w:rsidR="000929A9" w:rsidRDefault="000929A9" w:rsidP="00160CE0">
      <w:r>
        <w:t>use VS</w:t>
      </w:r>
      <w:r w:rsidR="00D23EDB">
        <w:t xml:space="preserve"> </w:t>
      </w:r>
      <w:r>
        <w:t>Code</w:t>
      </w:r>
      <w:r w:rsidR="00C4324C">
        <w:t xml:space="preserve"> (Helpful with superco</w:t>
      </w:r>
      <w:r w:rsidR="00D23EDB">
        <w:t>o</w:t>
      </w:r>
      <w:r w:rsidR="00C4324C">
        <w:t>l Extensions)</w:t>
      </w:r>
    </w:p>
    <w:p w14:paraId="65126502" w14:textId="6B28C910" w:rsidR="00C4324C" w:rsidRDefault="00C4324C" w:rsidP="00160CE0">
      <w:r>
        <w:t xml:space="preserve"> Install Live S</w:t>
      </w:r>
      <w:r w:rsidR="001D7E1E">
        <w:t xml:space="preserve">erver and right click on any code to get the local </w:t>
      </w:r>
      <w:proofErr w:type="spellStart"/>
      <w:r w:rsidR="001D7E1E">
        <w:t>url</w:t>
      </w:r>
      <w:proofErr w:type="spellEnd"/>
      <w:r w:rsidR="001D7E1E">
        <w:t xml:space="preserve"> opened into Browser and watch updating live</w:t>
      </w:r>
      <w:r>
        <w:t>.</w:t>
      </w:r>
      <w:r w:rsidR="00EC0FBA">
        <w:t xml:space="preserve"> </w:t>
      </w:r>
      <w:hyperlink r:id="rId8" w:history="1">
        <w:r w:rsidR="00EC0FBA" w:rsidRPr="00863D99">
          <w:rPr>
            <w:rStyle w:val="Hyperlink"/>
          </w:rPr>
          <w:t>http://127.0.0.1:5500/Start.html</w:t>
        </w:r>
      </w:hyperlink>
    </w:p>
    <w:p w14:paraId="7EC464D5" w14:textId="18ED882E" w:rsidR="00EC0FBA" w:rsidRDefault="00EC0FBA" w:rsidP="00160CE0"/>
    <w:p w14:paraId="213519DE" w14:textId="2F12C2AF" w:rsidR="00EC0FBA" w:rsidRDefault="00EC0FBA" w:rsidP="00EC0FBA">
      <w:pPr>
        <w:rPr>
          <w:rFonts w:ascii="Segoe UI" w:hAnsi="Segoe UI" w:cs="Segoe UI"/>
          <w:b/>
          <w:bCs/>
          <w:color w:val="1C1D1F"/>
          <w:sz w:val="36"/>
          <w:szCs w:val="36"/>
        </w:rPr>
      </w:pPr>
      <w:r w:rsidRPr="00160CE0">
        <w:rPr>
          <w:rFonts w:ascii="Segoe UI" w:hAnsi="Segoe UI" w:cs="Segoe UI"/>
          <w:b/>
          <w:bCs/>
          <w:color w:val="1C1D1F"/>
          <w:sz w:val="36"/>
          <w:szCs w:val="36"/>
        </w:rPr>
        <w:t xml:space="preserve">HTML </w:t>
      </w:r>
      <w:r>
        <w:rPr>
          <w:rFonts w:ascii="Segoe UI" w:hAnsi="Segoe UI" w:cs="Segoe UI"/>
          <w:b/>
          <w:bCs/>
          <w:color w:val="1C1D1F"/>
          <w:sz w:val="36"/>
          <w:szCs w:val="36"/>
        </w:rPr>
        <w:t>Structure of an HTML Document</w:t>
      </w:r>
    </w:p>
    <w:p w14:paraId="7DC3755C" w14:textId="008B101C" w:rsidR="00EC0FBA" w:rsidRDefault="00EC0FBA" w:rsidP="00EC0FBA">
      <w:r w:rsidRPr="00121C75">
        <w:rPr>
          <w:color w:val="FF0000"/>
        </w:rPr>
        <w:t xml:space="preserve">&lt;!DOCTYPE html&gt; </w:t>
      </w:r>
      <w:r>
        <w:t>document type</w:t>
      </w:r>
    </w:p>
    <w:p w14:paraId="1011D1AE" w14:textId="0903BD70" w:rsidR="00EC0FBA" w:rsidRDefault="00EC0FBA" w:rsidP="00EC0FBA">
      <w:r w:rsidRPr="00121C75">
        <w:rPr>
          <w:color w:val="FF0000"/>
        </w:rPr>
        <w:t xml:space="preserve">&lt;html&gt; </w:t>
      </w:r>
      <w:r>
        <w:t>container of html elements</w:t>
      </w:r>
    </w:p>
    <w:p w14:paraId="6F871A4C" w14:textId="5FA94DE4" w:rsidR="00EC0FBA" w:rsidRDefault="00EC0FBA" w:rsidP="00EC0FBA">
      <w:r w:rsidRPr="00121C75">
        <w:rPr>
          <w:color w:val="FF0000"/>
        </w:rPr>
        <w:t>&lt;</w:t>
      </w:r>
      <w:r w:rsidR="0089398F" w:rsidRPr="00121C75">
        <w:rPr>
          <w:color w:val="FF0000"/>
        </w:rPr>
        <w:t>h</w:t>
      </w:r>
      <w:r w:rsidRPr="00121C75">
        <w:rPr>
          <w:color w:val="FF0000"/>
        </w:rPr>
        <w:t xml:space="preserve">ead&gt; </w:t>
      </w:r>
      <w:r>
        <w:t xml:space="preserve">Stores meta data of </w:t>
      </w:r>
      <w:proofErr w:type="spellStart"/>
      <w:r>
        <w:t>syles</w:t>
      </w:r>
      <w:proofErr w:type="spellEnd"/>
      <w:r>
        <w:t xml:space="preserve"> links and data</w:t>
      </w:r>
    </w:p>
    <w:p w14:paraId="2191DC8B" w14:textId="417492E5" w:rsidR="00EC0FBA" w:rsidRPr="00121C75" w:rsidRDefault="0089398F" w:rsidP="00EC0FBA">
      <w:pPr>
        <w:rPr>
          <w:sz w:val="22"/>
          <w:szCs w:val="22"/>
        </w:rPr>
      </w:pPr>
      <w:r>
        <w:tab/>
      </w:r>
      <w:r w:rsidRPr="00121C75">
        <w:rPr>
          <w:color w:val="FF0000"/>
        </w:rPr>
        <w:t>&lt;meta charset</w:t>
      </w:r>
      <w:proofErr w:type="gramStart"/>
      <w:r w:rsidRPr="00121C75">
        <w:rPr>
          <w:color w:val="FF0000"/>
        </w:rPr>
        <w:t>=”UTF</w:t>
      </w:r>
      <w:proofErr w:type="gramEnd"/>
      <w:r w:rsidRPr="00121C75">
        <w:rPr>
          <w:color w:val="FF0000"/>
        </w:rPr>
        <w:t>-8”&gt;</w:t>
      </w:r>
      <w:r w:rsidR="00121C75" w:rsidRPr="00121C75">
        <w:rPr>
          <w:color w:val="FF0000"/>
        </w:rPr>
        <w:t xml:space="preserve"> </w:t>
      </w:r>
      <w:r w:rsidR="00121C75" w:rsidRPr="00121C75">
        <w:rPr>
          <w:sz w:val="22"/>
          <w:szCs w:val="22"/>
        </w:rPr>
        <w:t>technical info like page formatting of webpage</w:t>
      </w:r>
    </w:p>
    <w:p w14:paraId="19D962C6" w14:textId="449A59A8" w:rsidR="0089398F" w:rsidRDefault="0089398F" w:rsidP="00EC0FBA">
      <w:r>
        <w:tab/>
      </w:r>
      <w:r w:rsidRPr="00121C75">
        <w:rPr>
          <w:color w:val="FF0000"/>
        </w:rPr>
        <w:t xml:space="preserve">&lt;title&gt; My first Page&lt;/title&gt; </w:t>
      </w:r>
      <w:r>
        <w:t>Displays on tab</w:t>
      </w:r>
    </w:p>
    <w:p w14:paraId="06BFB6AD" w14:textId="30342B97" w:rsidR="0089398F" w:rsidRDefault="0089398F" w:rsidP="00EC0FBA">
      <w:pPr>
        <w:rPr>
          <w:color w:val="FF0000"/>
        </w:rPr>
      </w:pPr>
      <w:r w:rsidRPr="00121C75">
        <w:rPr>
          <w:color w:val="FF0000"/>
        </w:rPr>
        <w:lastRenderedPageBreak/>
        <w:t>&lt;/head&gt;</w:t>
      </w:r>
    </w:p>
    <w:p w14:paraId="5C7915DF" w14:textId="1093DA42" w:rsidR="00121C75" w:rsidRPr="00121C75" w:rsidRDefault="00121C75" w:rsidP="00EC0FBA">
      <w:pPr>
        <w:rPr>
          <w:color w:val="FF0000"/>
        </w:rPr>
      </w:pPr>
      <w:r>
        <w:rPr>
          <w:color w:val="FF0000"/>
        </w:rPr>
        <w:t xml:space="preserve">&lt;body&gt; </w:t>
      </w:r>
      <w:r w:rsidRPr="00121C75">
        <w:rPr>
          <w:color w:val="000000" w:themeColor="text1"/>
        </w:rPr>
        <w:t>main body containing tag and its content</w:t>
      </w:r>
    </w:p>
    <w:p w14:paraId="5CB8E610" w14:textId="1328E122" w:rsidR="0089398F" w:rsidRDefault="0089398F" w:rsidP="00EC0FBA">
      <w:pPr>
        <w:rPr>
          <w:color w:val="FF0000"/>
        </w:rPr>
      </w:pPr>
      <w:r w:rsidRPr="00121C75">
        <w:rPr>
          <w:color w:val="FF0000"/>
        </w:rPr>
        <w:t>&lt;/body&gt;</w:t>
      </w:r>
    </w:p>
    <w:p w14:paraId="22518FF3" w14:textId="0CAAFE7F" w:rsidR="00121C75" w:rsidRPr="00121C75" w:rsidRDefault="00121C75" w:rsidP="00EC0FBA">
      <w:pPr>
        <w:rPr>
          <w:color w:val="FF0000"/>
        </w:rPr>
      </w:pPr>
      <w:r>
        <w:rPr>
          <w:color w:val="FF0000"/>
        </w:rPr>
        <w:t>&lt;/html&gt;</w:t>
      </w:r>
    </w:p>
    <w:p w14:paraId="659B4F6E" w14:textId="118607BE" w:rsidR="00EC0FBA" w:rsidRDefault="00EC0FBA" w:rsidP="00EC0FBA">
      <w:pPr>
        <w:rPr>
          <w:sz w:val="28"/>
          <w:szCs w:val="28"/>
        </w:rPr>
      </w:pPr>
    </w:p>
    <w:p w14:paraId="5DE3B0FB" w14:textId="787A78D7" w:rsidR="008A6947" w:rsidRDefault="008A6947" w:rsidP="00EC0FBA">
      <w:pPr>
        <w:rPr>
          <w:sz w:val="28"/>
          <w:szCs w:val="28"/>
        </w:rPr>
      </w:pPr>
      <w:r>
        <w:rPr>
          <w:sz w:val="28"/>
          <w:szCs w:val="28"/>
        </w:rPr>
        <w:t xml:space="preserve">Paired </w:t>
      </w:r>
      <w:proofErr w:type="gramStart"/>
      <w:r>
        <w:rPr>
          <w:sz w:val="28"/>
          <w:szCs w:val="28"/>
        </w:rPr>
        <w:t>Tags</w:t>
      </w:r>
      <w:r w:rsidR="0024549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 Need closing Tags like h1 and so on</w:t>
      </w:r>
    </w:p>
    <w:p w14:paraId="383B4130" w14:textId="32E4C67C" w:rsidR="008A6947" w:rsidRDefault="008A6947" w:rsidP="00EC0FBA">
      <w:pPr>
        <w:rPr>
          <w:sz w:val="28"/>
          <w:szCs w:val="28"/>
        </w:rPr>
      </w:pPr>
      <w:r>
        <w:rPr>
          <w:sz w:val="28"/>
          <w:szCs w:val="28"/>
        </w:rPr>
        <w:t xml:space="preserve">Other hand we have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tags no needs to be paired tags.</w:t>
      </w:r>
    </w:p>
    <w:p w14:paraId="0D9F53AC" w14:textId="3459B20B" w:rsidR="008A6947" w:rsidRDefault="008A6947" w:rsidP="00EC0FBA">
      <w:pPr>
        <w:rPr>
          <w:sz w:val="28"/>
          <w:szCs w:val="28"/>
        </w:rPr>
      </w:pPr>
    </w:p>
    <w:p w14:paraId="0F90055F" w14:textId="0000D918" w:rsidR="008A6947" w:rsidRPr="00245491" w:rsidRDefault="008A6947" w:rsidP="008A6947">
      <w:pPr>
        <w:rPr>
          <w:rFonts w:ascii="Segoe UI" w:hAnsi="Segoe UI" w:cs="Segoe UI"/>
          <w:b/>
          <w:bCs/>
          <w:color w:val="1C1D1F"/>
          <w:sz w:val="36"/>
          <w:szCs w:val="36"/>
        </w:rPr>
      </w:pPr>
      <w:r w:rsidRPr="00245491">
        <w:rPr>
          <w:rFonts w:ascii="Segoe UI" w:hAnsi="Segoe UI" w:cs="Segoe UI"/>
          <w:b/>
          <w:bCs/>
          <w:color w:val="1C1D1F"/>
          <w:sz w:val="36"/>
          <w:szCs w:val="36"/>
        </w:rPr>
        <w:t xml:space="preserve">HTML </w:t>
      </w:r>
      <w:r w:rsidRPr="00245491">
        <w:rPr>
          <w:rFonts w:ascii="Segoe UI" w:hAnsi="Segoe UI" w:cs="Segoe UI"/>
          <w:b/>
          <w:bCs/>
          <w:color w:val="1C1D1F"/>
          <w:sz w:val="36"/>
          <w:szCs w:val="36"/>
        </w:rPr>
        <w:t>Heading tag</w:t>
      </w:r>
    </w:p>
    <w:p w14:paraId="3B951B6D" w14:textId="5DF3FB54" w:rsidR="008A6947" w:rsidRDefault="006E6A00" w:rsidP="008A6947">
      <w:r>
        <w:t>&lt;h1&gt;I am a h1 Heading&lt;/h1&gt;</w:t>
      </w:r>
    </w:p>
    <w:p w14:paraId="002B8AEC" w14:textId="08BA105B" w:rsidR="006E6A00" w:rsidRDefault="006E6A00" w:rsidP="006E6A00">
      <w:r>
        <w:t>&lt;h</w:t>
      </w:r>
      <w:r>
        <w:t>2</w:t>
      </w:r>
      <w:r>
        <w:t>&gt;I am a h</w:t>
      </w:r>
      <w:r>
        <w:t>2</w:t>
      </w:r>
      <w:r>
        <w:t xml:space="preserve"> Heading&lt;/h</w:t>
      </w:r>
      <w:r>
        <w:t>2</w:t>
      </w:r>
      <w:r>
        <w:t>&gt;</w:t>
      </w:r>
    </w:p>
    <w:p w14:paraId="04CA6288" w14:textId="11B3411B" w:rsidR="006E6A00" w:rsidRDefault="006E6A00" w:rsidP="006E6A00">
      <w:r>
        <w:t>&lt;h</w:t>
      </w:r>
      <w:r>
        <w:t>3</w:t>
      </w:r>
      <w:r>
        <w:t>&gt;I am a h</w:t>
      </w:r>
      <w:r>
        <w:t>3</w:t>
      </w:r>
      <w:r>
        <w:t xml:space="preserve"> Heading&lt;/h</w:t>
      </w:r>
      <w:r>
        <w:t>3</w:t>
      </w:r>
      <w:r>
        <w:t>&gt;</w:t>
      </w:r>
    </w:p>
    <w:p w14:paraId="4029A17F" w14:textId="36CEE8F2" w:rsidR="006E6A00" w:rsidRDefault="006E6A00" w:rsidP="006E6A00">
      <w:r>
        <w:t>&lt;h</w:t>
      </w:r>
      <w:r>
        <w:t>4</w:t>
      </w:r>
      <w:r>
        <w:t>&gt;I am a h</w:t>
      </w:r>
      <w:r>
        <w:t>4</w:t>
      </w:r>
      <w:r>
        <w:t xml:space="preserve"> Heading&lt;/h</w:t>
      </w:r>
      <w:r>
        <w:t>4</w:t>
      </w:r>
      <w:r>
        <w:t>&gt;</w:t>
      </w:r>
    </w:p>
    <w:p w14:paraId="02546995" w14:textId="5717DC9D" w:rsidR="006E6A00" w:rsidRDefault="006E6A00" w:rsidP="006E6A00">
      <w:r>
        <w:t>&lt;h</w:t>
      </w:r>
      <w:r>
        <w:t>5</w:t>
      </w:r>
      <w:r>
        <w:t>&gt;I am a h</w:t>
      </w:r>
      <w:r>
        <w:t>5</w:t>
      </w:r>
      <w:r>
        <w:t xml:space="preserve"> Heading&lt;/h</w:t>
      </w:r>
      <w:r>
        <w:t>5</w:t>
      </w:r>
      <w:r>
        <w:t>&gt;</w:t>
      </w:r>
    </w:p>
    <w:p w14:paraId="1A3043AE" w14:textId="1D28BF4C" w:rsidR="006E6A00" w:rsidRDefault="006E6A00" w:rsidP="006E6A00">
      <w:r>
        <w:t>&lt;h</w:t>
      </w:r>
      <w:r>
        <w:t>6</w:t>
      </w:r>
      <w:r>
        <w:t>&gt;I am a h</w:t>
      </w:r>
      <w:r>
        <w:t>6</w:t>
      </w:r>
      <w:r>
        <w:t xml:space="preserve"> Heading&lt;/h</w:t>
      </w:r>
      <w:r>
        <w:t>6</w:t>
      </w:r>
      <w:r>
        <w:t>&gt;</w:t>
      </w:r>
    </w:p>
    <w:p w14:paraId="30ECAA77" w14:textId="0D7AC359" w:rsidR="006E6A00" w:rsidRDefault="006E6A00" w:rsidP="006E6A00"/>
    <w:p w14:paraId="404559E5" w14:textId="35BC1FAD" w:rsidR="00245491" w:rsidRDefault="00245491" w:rsidP="00245491">
      <w:pPr>
        <w:rPr>
          <w:rFonts w:ascii="Segoe UI" w:hAnsi="Segoe UI" w:cs="Segoe UI"/>
          <w:b/>
          <w:bCs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 xml:space="preserve">HTML </w:t>
      </w:r>
      <w:r>
        <w:rPr>
          <w:rFonts w:ascii="Segoe UI" w:hAnsi="Segoe UI" w:cs="Segoe UI"/>
          <w:b/>
          <w:bCs/>
          <w:color w:val="1C1D1F"/>
          <w:sz w:val="36"/>
          <w:szCs w:val="36"/>
        </w:rPr>
        <w:t>– Paragraph</w:t>
      </w:r>
      <w:r w:rsidR="000D0185">
        <w:rPr>
          <w:rFonts w:ascii="Segoe UI" w:hAnsi="Segoe UI" w:cs="Segoe UI"/>
          <w:b/>
          <w:bCs/>
          <w:color w:val="1C1D1F"/>
          <w:sz w:val="36"/>
          <w:szCs w:val="36"/>
        </w:rPr>
        <w:t xml:space="preserve">, Bold, Italic, </w:t>
      </w:r>
      <w:proofErr w:type="spellStart"/>
      <w:r w:rsidR="000D0185">
        <w:rPr>
          <w:rFonts w:ascii="Segoe UI" w:hAnsi="Segoe UI" w:cs="Segoe UI"/>
          <w:b/>
          <w:bCs/>
          <w:color w:val="1C1D1F"/>
          <w:sz w:val="36"/>
          <w:szCs w:val="36"/>
        </w:rPr>
        <w:t>Breakline</w:t>
      </w:r>
      <w:proofErr w:type="spellEnd"/>
      <w:r w:rsidR="000D0185">
        <w:rPr>
          <w:rFonts w:ascii="Segoe UI" w:hAnsi="Segoe UI" w:cs="Segoe UI"/>
          <w:b/>
          <w:bCs/>
          <w:color w:val="1C1D1F"/>
          <w:sz w:val="36"/>
          <w:szCs w:val="36"/>
        </w:rPr>
        <w:t>(</w:t>
      </w:r>
      <w:proofErr w:type="spellStart"/>
      <w:r w:rsidR="000D0185">
        <w:rPr>
          <w:rFonts w:ascii="Segoe UI" w:hAnsi="Segoe UI" w:cs="Segoe UI"/>
          <w:b/>
          <w:bCs/>
          <w:color w:val="1C1D1F"/>
          <w:sz w:val="36"/>
          <w:szCs w:val="36"/>
        </w:rPr>
        <w:t>br</w:t>
      </w:r>
      <w:proofErr w:type="spellEnd"/>
      <w:r w:rsidR="000D0185">
        <w:rPr>
          <w:rFonts w:ascii="Segoe UI" w:hAnsi="Segoe UI" w:cs="Segoe UI"/>
          <w:b/>
          <w:bCs/>
          <w:color w:val="1C1D1F"/>
          <w:sz w:val="36"/>
          <w:szCs w:val="36"/>
        </w:rPr>
        <w:t>)</w:t>
      </w:r>
      <w:r w:rsidR="003E45E4">
        <w:rPr>
          <w:rFonts w:ascii="Segoe UI" w:hAnsi="Segoe UI" w:cs="Segoe UI"/>
          <w:b/>
          <w:bCs/>
          <w:color w:val="1C1D1F"/>
          <w:sz w:val="36"/>
          <w:szCs w:val="36"/>
        </w:rPr>
        <w:t>, pre tag</w:t>
      </w:r>
    </w:p>
    <w:p w14:paraId="4A9B4993" w14:textId="77777777" w:rsidR="000D0185" w:rsidRDefault="00245491" w:rsidP="00245491">
      <w:r>
        <w:t xml:space="preserve">&lt;p&gt; Hello this is </w:t>
      </w:r>
      <w:r w:rsidR="000D0185">
        <w:t>&lt;b&gt;</w:t>
      </w:r>
      <w:r>
        <w:t>Abhishek Kumar</w:t>
      </w:r>
      <w:r w:rsidR="000D0185">
        <w:t>&lt;/b&gt;</w:t>
      </w:r>
      <w:r>
        <w:t xml:space="preserve"> and I am from </w:t>
      </w:r>
      <w:r w:rsidR="000D0185">
        <w:t>&lt;</w:t>
      </w:r>
      <w:proofErr w:type="spellStart"/>
      <w:r w:rsidR="000D0185">
        <w:t>i</w:t>
      </w:r>
      <w:proofErr w:type="spellEnd"/>
      <w:r w:rsidR="000D0185">
        <w:t>&gt;</w:t>
      </w:r>
      <w:r>
        <w:t>Ramgarh, Jharkhand</w:t>
      </w:r>
      <w:r w:rsidR="000D0185">
        <w:t>&lt;/</w:t>
      </w:r>
      <w:proofErr w:type="spellStart"/>
      <w:r w:rsidR="000D0185">
        <w:t>i</w:t>
      </w:r>
      <w:proofErr w:type="spellEnd"/>
      <w:r w:rsidR="000D0185">
        <w:t>&gt;</w:t>
      </w:r>
      <w:r>
        <w:t xml:space="preserve"> and</w:t>
      </w:r>
    </w:p>
    <w:p w14:paraId="50FE806E" w14:textId="3A50B5E0" w:rsidR="00245491" w:rsidRDefault="000D0185" w:rsidP="00245491">
      <w:r>
        <w:t>&lt;</w:t>
      </w:r>
      <w:proofErr w:type="spellStart"/>
      <w:r>
        <w:t>br</w:t>
      </w:r>
      <w:proofErr w:type="spellEnd"/>
      <w:r>
        <w:t>/&gt;</w:t>
      </w:r>
      <w:r w:rsidR="00245491">
        <w:t xml:space="preserve"> recently I had completed my Graduation in Computer Science and Engineering from SRM University in 2022.</w:t>
      </w:r>
    </w:p>
    <w:p w14:paraId="76A74ED2" w14:textId="7376C93F" w:rsidR="00245491" w:rsidRDefault="00245491" w:rsidP="00245491">
      <w:r>
        <w:t>&lt;/p&gt;</w:t>
      </w:r>
    </w:p>
    <w:p w14:paraId="39A4EEE5" w14:textId="0D180079" w:rsidR="00245491" w:rsidRDefault="00245491" w:rsidP="006E6A00"/>
    <w:p w14:paraId="6CD6E684" w14:textId="3F94CD07" w:rsidR="003E45E4" w:rsidRDefault="003E45E4" w:rsidP="006E6A00">
      <w:pPr>
        <w:rPr>
          <w:b/>
          <w:bCs/>
        </w:rPr>
      </w:pPr>
      <w:r w:rsidRPr="003E45E4">
        <w:rPr>
          <w:b/>
          <w:bCs/>
        </w:rPr>
        <w:t>Pre Tag</w:t>
      </w:r>
      <w:r>
        <w:rPr>
          <w:b/>
          <w:bCs/>
        </w:rPr>
        <w:t xml:space="preserve"> is used to be printed as it is, like even if it is in </w:t>
      </w:r>
      <w:proofErr w:type="gramStart"/>
      <w:r>
        <w:rPr>
          <w:b/>
          <w:bCs/>
        </w:rPr>
        <w:t>next  line</w:t>
      </w:r>
      <w:proofErr w:type="gramEnd"/>
      <w:r>
        <w:rPr>
          <w:b/>
          <w:bCs/>
        </w:rPr>
        <w:t xml:space="preserve"> then in browser also it will be on the next line.</w:t>
      </w:r>
    </w:p>
    <w:p w14:paraId="4A8A5F9C" w14:textId="77777777" w:rsidR="00A7317B" w:rsidRDefault="00A7317B" w:rsidP="006E6A00">
      <w:pPr>
        <w:rPr>
          <w:b/>
          <w:bCs/>
        </w:rPr>
      </w:pPr>
    </w:p>
    <w:p w14:paraId="018D6A38" w14:textId="674880C9" w:rsidR="003E45E4" w:rsidRDefault="00A7317B" w:rsidP="00A7317B">
      <w:pPr>
        <w:tabs>
          <w:tab w:val="left" w:pos="2040"/>
        </w:tabs>
      </w:pPr>
      <w:r>
        <w:lastRenderedPageBreak/>
        <w:t>&lt;pre&gt;</w:t>
      </w:r>
      <w:r>
        <w:tab/>
      </w:r>
    </w:p>
    <w:p w14:paraId="6381958E" w14:textId="49DAE07F" w:rsidR="00A7317B" w:rsidRDefault="00A7317B" w:rsidP="00A7317B">
      <w:pPr>
        <w:tabs>
          <w:tab w:val="left" w:pos="2040"/>
        </w:tabs>
      </w:pPr>
      <w:r>
        <w:t>Hello this is Abhishek Kumar,</w:t>
      </w:r>
    </w:p>
    <w:p w14:paraId="6CE34F63" w14:textId="5B1FB1A1" w:rsidR="00A7317B" w:rsidRDefault="00A7317B" w:rsidP="00A7317B">
      <w:pPr>
        <w:tabs>
          <w:tab w:val="left" w:pos="2040"/>
        </w:tabs>
      </w:pPr>
      <w:r>
        <w:t>And I am from Ramgarh Jharkhand.</w:t>
      </w:r>
    </w:p>
    <w:p w14:paraId="3851ECD5" w14:textId="5D4A7BA3" w:rsidR="00A7317B" w:rsidRDefault="00A7317B" w:rsidP="00A7317B">
      <w:pPr>
        <w:tabs>
          <w:tab w:val="left" w:pos="2040"/>
        </w:tabs>
      </w:pPr>
      <w:r>
        <w:t>Recently I have Completed my Graduation,</w:t>
      </w:r>
    </w:p>
    <w:p w14:paraId="0D75F35C" w14:textId="68767113" w:rsidR="00A7317B" w:rsidRDefault="00A7317B" w:rsidP="00A7317B">
      <w:pPr>
        <w:tabs>
          <w:tab w:val="left" w:pos="2040"/>
        </w:tabs>
      </w:pPr>
      <w:r>
        <w:tab/>
        <w:t>From SRM University Chennai.</w:t>
      </w:r>
    </w:p>
    <w:p w14:paraId="22DCE535" w14:textId="59696F07" w:rsidR="00A7317B" w:rsidRDefault="00A7317B" w:rsidP="00A7317B">
      <w:pPr>
        <w:tabs>
          <w:tab w:val="left" w:pos="2040"/>
        </w:tabs>
      </w:pPr>
      <w:r>
        <w:t>&lt;/pre&gt;</w:t>
      </w:r>
    </w:p>
    <w:p w14:paraId="0295957F" w14:textId="6898FAAE" w:rsidR="00A7317B" w:rsidRDefault="00AC3317" w:rsidP="003E45E4">
      <w:r>
        <w:rPr>
          <w:noProof/>
        </w:rPr>
        <w:drawing>
          <wp:inline distT="0" distB="0" distL="0" distR="0" wp14:anchorId="7DCF0BF1" wp14:editId="20C960F2">
            <wp:extent cx="594360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CC16" w14:textId="580350E4" w:rsidR="00AC3317" w:rsidRDefault="00AC3317" w:rsidP="003E45E4"/>
    <w:p w14:paraId="56A050D2" w14:textId="212F4585" w:rsidR="00AC3317" w:rsidRDefault="00AC3317" w:rsidP="00AC3317">
      <w:pPr>
        <w:rPr>
          <w:rFonts w:ascii="Segoe UI" w:hAnsi="Segoe UI" w:cs="Segoe UI"/>
          <w:b/>
          <w:bCs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 xml:space="preserve">HTML </w:t>
      </w:r>
      <w:r>
        <w:rPr>
          <w:rFonts w:ascii="Segoe UI" w:hAnsi="Segoe UI" w:cs="Segoe UI"/>
          <w:b/>
          <w:bCs/>
          <w:color w:val="1C1D1F"/>
          <w:sz w:val="36"/>
          <w:szCs w:val="36"/>
        </w:rPr>
        <w:t>Adding Images</w:t>
      </w:r>
    </w:p>
    <w:p w14:paraId="2D8AC1B4" w14:textId="0F8FEB7C" w:rsidR="00AC3317" w:rsidRDefault="00AC3317" w:rsidP="00AC3317">
      <w:r>
        <w:t>&lt;</w:t>
      </w:r>
      <w:proofErr w:type="spellStart"/>
      <w:r>
        <w:t>img</w:t>
      </w:r>
      <w:proofErr w:type="spellEnd"/>
      <w:r>
        <w:t xml:space="preserve">/&gt; </w:t>
      </w:r>
      <w:proofErr w:type="gramStart"/>
      <w:r>
        <w:t>Non Paired</w:t>
      </w:r>
      <w:proofErr w:type="gramEnd"/>
      <w:r>
        <w:t xml:space="preserve"> Tag.</w:t>
      </w:r>
    </w:p>
    <w:p w14:paraId="1F49B3F7" w14:textId="57B73812" w:rsidR="00AC3317" w:rsidRDefault="00AC3317" w:rsidP="00AC3317">
      <w:r>
        <w:t>Two attributes Source</w:t>
      </w:r>
      <w:r w:rsidR="004E09B6">
        <w:t xml:space="preserve"> </w:t>
      </w:r>
      <w:r>
        <w:t>(</w:t>
      </w:r>
      <w:proofErr w:type="spellStart"/>
      <w:r w:rsidR="004E09B6">
        <w:t>s</w:t>
      </w:r>
      <w:r>
        <w:t>r</w:t>
      </w:r>
      <w:r w:rsidR="004E09B6">
        <w:t>c</w:t>
      </w:r>
      <w:proofErr w:type="spellEnd"/>
      <w:r>
        <w:t>) and alternate text(alt)</w:t>
      </w:r>
    </w:p>
    <w:p w14:paraId="38FE8E2D" w14:textId="77777777" w:rsidR="00DA407F" w:rsidRPr="00DA407F" w:rsidRDefault="00DA407F" w:rsidP="00DA40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0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A40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A40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07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A40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0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"photo1.jpg"</w:t>
      </w:r>
      <w:r w:rsidRPr="00DA40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07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A40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0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"Abhishek's picture"</w:t>
      </w:r>
      <w:r w:rsidRPr="00DA40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07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DA40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0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”600”</w:t>
      </w:r>
      <w:r w:rsidRPr="00DA40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07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DA40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0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”500”</w:t>
      </w:r>
      <w:r w:rsidRPr="00DA407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DA40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A8D1EA2" w14:textId="77777777" w:rsidR="00AC3317" w:rsidRDefault="00AC3317" w:rsidP="00AC3317"/>
    <w:p w14:paraId="1243200F" w14:textId="5EE355DC" w:rsidR="00AC3317" w:rsidRDefault="00A60EC0" w:rsidP="003E45E4">
      <w:r>
        <w:t>Use forward slash to get list of files and folders.</w:t>
      </w:r>
    </w:p>
    <w:p w14:paraId="5261B65B" w14:textId="77777777" w:rsidR="00A60EC0" w:rsidRPr="003E45E4" w:rsidRDefault="00A60EC0" w:rsidP="003E45E4"/>
    <w:p w14:paraId="65ACF649" w14:textId="60EEF74A" w:rsidR="006E6A00" w:rsidRDefault="00A162CD" w:rsidP="00A162CD">
      <w:pPr>
        <w:pStyle w:val="Heading1"/>
      </w:pPr>
      <w:r>
        <w:t>HTML Ordered and Unordered List</w:t>
      </w:r>
    </w:p>
    <w:p w14:paraId="5C26BFC3" w14:textId="77777777" w:rsidR="003D380B" w:rsidRPr="003D380B" w:rsidRDefault="003D380B" w:rsidP="003D38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55977048" w14:textId="77777777" w:rsidR="003D380B" w:rsidRPr="003D380B" w:rsidRDefault="003D380B" w:rsidP="003D38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Mercury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DBB6F32" w14:textId="77777777" w:rsidR="003D380B" w:rsidRPr="003D380B" w:rsidRDefault="003D380B" w:rsidP="003D38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Venus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AA5A05E" w14:textId="77777777" w:rsidR="003D380B" w:rsidRPr="003D380B" w:rsidRDefault="003D380B" w:rsidP="003D38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Earth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F05E967" w14:textId="77777777" w:rsidR="003D380B" w:rsidRPr="003D380B" w:rsidRDefault="003D380B" w:rsidP="003D38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70D7D12F" w14:textId="77777777" w:rsidR="003D380B" w:rsidRPr="003D380B" w:rsidRDefault="003D380B" w:rsidP="003D38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D380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D38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80DDD4" w14:textId="77777777" w:rsidR="003D380B" w:rsidRPr="003D380B" w:rsidRDefault="003D380B" w:rsidP="003D38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Mercury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4CADB44" w14:textId="77777777" w:rsidR="003D380B" w:rsidRPr="003D380B" w:rsidRDefault="003D380B" w:rsidP="003D38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Venus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54AA3F5" w14:textId="77777777" w:rsidR="003D380B" w:rsidRPr="003D380B" w:rsidRDefault="003D380B" w:rsidP="003D38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3D38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Earth</w:t>
      </w: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B80C932" w14:textId="77777777" w:rsidR="003D380B" w:rsidRPr="003D380B" w:rsidRDefault="003D380B" w:rsidP="003D38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ol</w:t>
      </w:r>
      <w:proofErr w:type="spellEnd"/>
      <w:r w:rsidRPr="003D38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A29C32" w14:textId="02C9F763" w:rsidR="00710EC8" w:rsidRDefault="003D380B" w:rsidP="00A162CD">
      <w:r>
        <w:lastRenderedPageBreak/>
        <w:t xml:space="preserve">Types of </w:t>
      </w:r>
      <w:proofErr w:type="gramStart"/>
      <w:r>
        <w:t>OL:-</w:t>
      </w:r>
      <w:proofErr w:type="gramEnd"/>
      <w:r>
        <w:t xml:space="preserve"> </w:t>
      </w:r>
    </w:p>
    <w:p w14:paraId="097A1EF1" w14:textId="77777777" w:rsidR="003D380B" w:rsidRPr="003D380B" w:rsidRDefault="003D380B" w:rsidP="003D380B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80B">
        <w:rPr>
          <w:rFonts w:ascii="var(--monaco-monospace-font)" w:eastAsia="Times New Roman" w:hAnsi="var(--monaco-monospace-font)" w:cs="Courier New"/>
          <w:color w:val="000000"/>
          <w:sz w:val="20"/>
          <w:szCs w:val="20"/>
          <w:lang w:eastAsia="en-IN"/>
        </w:rPr>
        <w:t>'a'</w:t>
      </w:r>
      <w:r w:rsidRPr="003D38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indicates lowercase letters,</w:t>
      </w:r>
    </w:p>
    <w:p w14:paraId="2D01B78D" w14:textId="77777777" w:rsidR="003D380B" w:rsidRPr="003D380B" w:rsidRDefault="003D380B" w:rsidP="003D380B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80B">
        <w:rPr>
          <w:rFonts w:ascii="var(--monaco-monospace-font)" w:eastAsia="Times New Roman" w:hAnsi="var(--monaco-monospace-font)" w:cs="Courier New"/>
          <w:color w:val="000000"/>
          <w:sz w:val="20"/>
          <w:szCs w:val="20"/>
          <w:lang w:eastAsia="en-IN"/>
        </w:rPr>
        <w:t>'A'</w:t>
      </w:r>
      <w:r w:rsidRPr="003D38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indicates uppercase letters,</w:t>
      </w:r>
    </w:p>
    <w:p w14:paraId="35EB784F" w14:textId="77777777" w:rsidR="003D380B" w:rsidRPr="003D380B" w:rsidRDefault="003D380B" w:rsidP="003D380B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80B">
        <w:rPr>
          <w:rFonts w:ascii="var(--monaco-monospace-font)" w:eastAsia="Times New Roman" w:hAnsi="var(--monaco-monospace-font)" w:cs="Courier New"/>
          <w:color w:val="000000"/>
          <w:sz w:val="20"/>
          <w:szCs w:val="20"/>
          <w:lang w:eastAsia="en-IN"/>
        </w:rPr>
        <w:t>'</w:t>
      </w:r>
      <w:proofErr w:type="spellStart"/>
      <w:r w:rsidRPr="003D380B">
        <w:rPr>
          <w:rFonts w:ascii="var(--monaco-monospace-font)" w:eastAsia="Times New Roman" w:hAnsi="var(--monaco-monospace-font)" w:cs="Courier New"/>
          <w:color w:val="000000"/>
          <w:sz w:val="20"/>
          <w:szCs w:val="20"/>
          <w:lang w:eastAsia="en-IN"/>
        </w:rPr>
        <w:t>i</w:t>
      </w:r>
      <w:proofErr w:type="spellEnd"/>
      <w:r w:rsidRPr="003D380B">
        <w:rPr>
          <w:rFonts w:ascii="var(--monaco-monospace-font)" w:eastAsia="Times New Roman" w:hAnsi="var(--monaco-monospace-font)" w:cs="Courier New"/>
          <w:color w:val="000000"/>
          <w:sz w:val="20"/>
          <w:szCs w:val="20"/>
          <w:lang w:eastAsia="en-IN"/>
        </w:rPr>
        <w:t>'</w:t>
      </w:r>
      <w:r w:rsidRPr="003D38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indicates lowercase Roman numerals,</w:t>
      </w:r>
    </w:p>
    <w:p w14:paraId="2573519B" w14:textId="77777777" w:rsidR="003D380B" w:rsidRPr="003D380B" w:rsidRDefault="003D380B" w:rsidP="003D380B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80B">
        <w:rPr>
          <w:rFonts w:ascii="var(--monaco-monospace-font)" w:eastAsia="Times New Roman" w:hAnsi="var(--monaco-monospace-font)" w:cs="Courier New"/>
          <w:color w:val="000000"/>
          <w:sz w:val="20"/>
          <w:szCs w:val="20"/>
          <w:lang w:eastAsia="en-IN"/>
        </w:rPr>
        <w:t>'I'</w:t>
      </w:r>
      <w:r w:rsidRPr="003D38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indicates uppercase Roman numerals,</w:t>
      </w:r>
    </w:p>
    <w:p w14:paraId="540E7828" w14:textId="77777777" w:rsidR="003D380B" w:rsidRPr="003D380B" w:rsidRDefault="003D380B" w:rsidP="003D380B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8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and </w:t>
      </w:r>
      <w:r w:rsidRPr="003D380B">
        <w:rPr>
          <w:rFonts w:ascii="var(--monaco-monospace-font)" w:eastAsia="Times New Roman" w:hAnsi="var(--monaco-monospace-font)" w:cs="Courier New"/>
          <w:color w:val="000000"/>
          <w:sz w:val="20"/>
          <w:szCs w:val="20"/>
          <w:lang w:eastAsia="en-IN"/>
        </w:rPr>
        <w:t>'1'</w:t>
      </w:r>
      <w:r w:rsidRPr="003D380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indicates numbers (default).</w:t>
      </w:r>
    </w:p>
    <w:p w14:paraId="192451A1" w14:textId="77777777" w:rsidR="003D380B" w:rsidRPr="00A162CD" w:rsidRDefault="003D380B" w:rsidP="00A162CD"/>
    <w:p w14:paraId="7010318D" w14:textId="693CE049" w:rsidR="008A6947" w:rsidRDefault="00296D63" w:rsidP="00EC0FBA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it is 1.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you wont type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then it will goes on like 1,2,3…</w:t>
      </w:r>
    </w:p>
    <w:p w14:paraId="5F754BB4" w14:textId="31E61A8C" w:rsidR="00296D63" w:rsidRDefault="00296D63" w:rsidP="00EC0FBA">
      <w:pPr>
        <w:rPr>
          <w:sz w:val="28"/>
          <w:szCs w:val="28"/>
        </w:rPr>
      </w:pPr>
    </w:p>
    <w:p w14:paraId="639544C0" w14:textId="0A2EC866" w:rsidR="00296D63" w:rsidRDefault="00923BD7" w:rsidP="00923BD7">
      <w:pPr>
        <w:pStyle w:val="Heading1"/>
      </w:pPr>
      <w:r>
        <w:t>Adding Styles and Formatting HTML elements</w:t>
      </w:r>
    </w:p>
    <w:p w14:paraId="3FCA99BE" w14:textId="16E067CF" w:rsidR="00923BD7" w:rsidRPr="00923BD7" w:rsidRDefault="001F56F8" w:rsidP="00923BD7">
      <w:r>
        <w:t>Style in images</w:t>
      </w:r>
    </w:p>
    <w:p w14:paraId="34072259" w14:textId="77777777" w:rsidR="001F56F8" w:rsidRPr="001F56F8" w:rsidRDefault="001F56F8" w:rsidP="001F56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56F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F56F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F56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56F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1F56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F56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"photo1.jpg"</w:t>
      </w:r>
      <w:r w:rsidRPr="001F56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56F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1F56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F56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"Abhishek's picture"</w:t>
      </w:r>
      <w:r w:rsidRPr="001F56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56F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1F56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F56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100%; height:600px"</w:t>
      </w:r>
      <w:r w:rsidRPr="001F56F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B8E019C" w14:textId="39FB252D" w:rsidR="00EC0FBA" w:rsidRDefault="00EC0FBA" w:rsidP="00160CE0"/>
    <w:p w14:paraId="31D68C22" w14:textId="034C56A7" w:rsidR="001F56F8" w:rsidRDefault="001F56F8" w:rsidP="00160CE0">
      <w:r>
        <w:t xml:space="preserve">Html </w:t>
      </w:r>
      <w:proofErr w:type="spellStart"/>
      <w:r>
        <w:t>bydefault</w:t>
      </w:r>
      <w:proofErr w:type="spellEnd"/>
      <w:r>
        <w:t xml:space="preserve"> uses page margin as 8px;</w:t>
      </w:r>
    </w:p>
    <w:p w14:paraId="22A4FD3E" w14:textId="723891DD" w:rsidR="001F56F8" w:rsidRDefault="001F56F8" w:rsidP="00160CE0">
      <w:r>
        <w:t>We can change it to 0 as in body</w:t>
      </w:r>
    </w:p>
    <w:p w14:paraId="3541616F" w14:textId="77777777" w:rsidR="00FE4600" w:rsidRPr="00FE4600" w:rsidRDefault="00FE4600" w:rsidP="00FE46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6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FE46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60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FE46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E46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"margin: 0;"</w:t>
      </w:r>
      <w:r w:rsidRPr="00FE46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40CA36" w14:textId="7E1F4CF8" w:rsidR="001F56F8" w:rsidRPr="002D1FBC" w:rsidRDefault="00FE4600" w:rsidP="00160CE0">
      <w:pPr>
        <w:rPr>
          <w:b/>
          <w:bCs/>
        </w:rPr>
      </w:pPr>
      <w:r w:rsidRPr="002D1FBC">
        <w:rPr>
          <w:b/>
          <w:bCs/>
        </w:rPr>
        <w:t>Margin is the space between the element and border</w:t>
      </w:r>
    </w:p>
    <w:p w14:paraId="0A35052F" w14:textId="32A7ED32" w:rsidR="000929A9" w:rsidRDefault="00FE4600" w:rsidP="00160CE0">
      <w:r>
        <w:t>Margin top/left/right/bottom in h1</w:t>
      </w:r>
    </w:p>
    <w:p w14:paraId="300ADE76" w14:textId="77777777" w:rsidR="002D1FBC" w:rsidRPr="002D1FBC" w:rsidRDefault="002D1FBC" w:rsidP="002D1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1F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2D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1F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2D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1F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"margin-top: 20px;"</w:t>
      </w:r>
      <w:r w:rsidRPr="002D1F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am a h1 Heading</w:t>
      </w:r>
      <w:r w:rsidRPr="002D1F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F4358A6" w14:textId="6AA97152" w:rsidR="00FE4600" w:rsidRDefault="00FE4600" w:rsidP="00160CE0"/>
    <w:p w14:paraId="016D3A73" w14:textId="18A495AA" w:rsidR="002D1FBC" w:rsidRDefault="002D1FBC" w:rsidP="00160CE0">
      <w:proofErr w:type="spellStart"/>
      <w:r>
        <w:t>Allign</w:t>
      </w:r>
      <w:proofErr w:type="spellEnd"/>
      <w:r>
        <w:t xml:space="preserve"> text to center</w:t>
      </w:r>
    </w:p>
    <w:p w14:paraId="54FEB0CD" w14:textId="77777777" w:rsidR="002D1FBC" w:rsidRPr="002D1FBC" w:rsidRDefault="002D1FBC" w:rsidP="002D1F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1F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2D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1F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2D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1F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2D1F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D1F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2D1F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1F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am a h2 Heading</w:t>
      </w:r>
      <w:r w:rsidRPr="002D1F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7D0E63BC" w14:textId="77777777" w:rsidR="002D1FBC" w:rsidRPr="00160CE0" w:rsidRDefault="002D1FBC" w:rsidP="00160CE0"/>
    <w:p w14:paraId="7ACE295A" w14:textId="37FA48F9" w:rsidR="00160CE0" w:rsidRDefault="002D1FBC" w:rsidP="002D1FBC">
      <w:r>
        <w:t>Font size bigger</w:t>
      </w:r>
      <w:r w:rsidR="007236F2">
        <w:t xml:space="preserve"> and Background color</w:t>
      </w:r>
    </w:p>
    <w:p w14:paraId="27AEC1D6" w14:textId="77777777" w:rsidR="007236F2" w:rsidRPr="007236F2" w:rsidRDefault="007236F2" w:rsidP="00723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36F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7236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236F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236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236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"font-size: 48px;"</w:t>
      </w:r>
      <w:r w:rsidRPr="007236F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236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am a h3 Heading</w:t>
      </w:r>
      <w:r w:rsidRPr="007236F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764EEC1B" w14:textId="77777777" w:rsidR="007236F2" w:rsidRPr="007236F2" w:rsidRDefault="007236F2" w:rsidP="00723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36F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</w:t>
      </w:r>
      <w:r w:rsidRPr="007236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236F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236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236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</w:t>
      </w:r>
      <w:proofErr w:type="spellStart"/>
      <w:r w:rsidRPr="007236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7236F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red;"</w:t>
      </w:r>
      <w:r w:rsidRPr="007236F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236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am a h4 Heading</w:t>
      </w:r>
      <w:r w:rsidRPr="007236F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14:paraId="06629F62" w14:textId="43FEDBE1" w:rsidR="002D1FBC" w:rsidRDefault="007236F2" w:rsidP="002D1FBC">
      <w:r>
        <w:lastRenderedPageBreak/>
        <w:t>Padding in the paragraph</w:t>
      </w:r>
      <w:r w:rsidR="00BF630D">
        <w:t>: only padding means all sides.</w:t>
      </w:r>
    </w:p>
    <w:p w14:paraId="57F39CB9" w14:textId="700F683E" w:rsidR="00190397" w:rsidRDefault="00190397" w:rsidP="00190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1903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190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903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190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90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"padding: 20px;"</w:t>
      </w:r>
      <w:r w:rsidRPr="001903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TEXT&lt;/p&gt;</w:t>
      </w:r>
    </w:p>
    <w:p w14:paraId="1A1F01F2" w14:textId="122992D1" w:rsidR="00190397" w:rsidRDefault="00190397" w:rsidP="00190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5D8D55B" wp14:editId="7BE81990">
            <wp:extent cx="5943600" cy="455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5CF" w14:textId="5119A38E" w:rsidR="00190397" w:rsidRDefault="00190397" w:rsidP="00190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A46756" w14:textId="19A74A23" w:rsidR="00190397" w:rsidRPr="00190397" w:rsidRDefault="00190397" w:rsidP="00190397">
      <w:pPr>
        <w:rPr>
          <w:lang w:eastAsia="en-IN"/>
        </w:rPr>
      </w:pPr>
      <w:r>
        <w:rPr>
          <w:lang w:eastAsia="en-IN"/>
        </w:rPr>
        <w:t>Font size of paragraph</w:t>
      </w:r>
    </w:p>
    <w:p w14:paraId="33A71644" w14:textId="081A9407" w:rsidR="00190397" w:rsidRDefault="00190397" w:rsidP="00190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1903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190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9039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190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90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"padding: 20</w:t>
      </w:r>
      <w:proofErr w:type="gramStart"/>
      <w:r w:rsidRPr="00190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px;font</w:t>
      </w:r>
      <w:proofErr w:type="gramEnd"/>
      <w:r w:rsidRPr="00190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-size:large"</w:t>
      </w:r>
      <w:r w:rsidRPr="0019039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AD8118" w14:textId="77777777" w:rsidR="006B6125" w:rsidRPr="00190397" w:rsidRDefault="006B6125" w:rsidP="00190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D56F1E" w14:textId="6805CDF4" w:rsidR="007236F2" w:rsidRPr="006B6125" w:rsidRDefault="006B6125" w:rsidP="006B6125">
      <w:pPr>
        <w:rPr>
          <w:b/>
          <w:bCs/>
        </w:rPr>
      </w:pPr>
      <w:r w:rsidRPr="006B6125">
        <w:rPr>
          <w:b/>
          <w:bCs/>
        </w:rPr>
        <w:t xml:space="preserve">Line </w:t>
      </w:r>
      <w:proofErr w:type="gramStart"/>
      <w:r w:rsidRPr="006B6125">
        <w:rPr>
          <w:b/>
          <w:bCs/>
        </w:rPr>
        <w:t>Height :</w:t>
      </w:r>
      <w:proofErr w:type="gramEnd"/>
      <w:r w:rsidRPr="006B6125">
        <w:rPr>
          <w:b/>
          <w:bCs/>
        </w:rPr>
        <w:t>- Increases Space between the texts</w:t>
      </w:r>
    </w:p>
    <w:p w14:paraId="760B4F20" w14:textId="35A4A354" w:rsidR="006B6125" w:rsidRPr="006B6125" w:rsidRDefault="006B6125" w:rsidP="006B61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612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6B61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B61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6B612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B61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"padding: 20</w:t>
      </w:r>
      <w:proofErr w:type="gramStart"/>
      <w:r w:rsidRPr="006B61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px;font</w:t>
      </w:r>
      <w:proofErr w:type="gramEnd"/>
      <w:r w:rsidRPr="006B612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-size:large;line-height:1.5;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”&gt;</w:t>
      </w:r>
    </w:p>
    <w:p w14:paraId="384B9D0C" w14:textId="41BB08B8" w:rsidR="006B6125" w:rsidRDefault="006B6125" w:rsidP="006B6125"/>
    <w:p w14:paraId="3F4A5715" w14:textId="606C1D29" w:rsidR="006B6125" w:rsidRDefault="00BF630D" w:rsidP="006B6125">
      <w:r>
        <w:t>Background Color to Entire Page</w:t>
      </w:r>
    </w:p>
    <w:p w14:paraId="0A8BC1CC" w14:textId="77777777" w:rsidR="00BF630D" w:rsidRPr="00BF630D" w:rsidRDefault="00BF630D" w:rsidP="00BF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63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BF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630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F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"margin: </w:t>
      </w:r>
      <w:proofErr w:type="gramStart"/>
      <w:r w:rsidRPr="00BF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0;background</w:t>
      </w:r>
      <w:proofErr w:type="gramEnd"/>
      <w:r w:rsidRPr="00BF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-color:aqua"</w:t>
      </w:r>
      <w:r w:rsidRPr="00BF63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A799B8" w14:textId="577A8D0C" w:rsidR="00BF630D" w:rsidRDefault="00BF630D" w:rsidP="006B6125"/>
    <w:p w14:paraId="3AE1D0B5" w14:textId="77777777" w:rsidR="005D392E" w:rsidRPr="005D392E" w:rsidRDefault="005D392E" w:rsidP="005D39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Font color for Heading </w:t>
      </w:r>
      <w:r w:rsidRPr="005D39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</w:t>
      </w:r>
      <w:r w:rsidRPr="005D39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392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5D39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39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5D39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color:blue</w:t>
      </w:r>
      <w:proofErr w:type="spellEnd"/>
      <w:proofErr w:type="gramEnd"/>
      <w:r w:rsidRPr="005D392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39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D392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 am a h5 Heading</w:t>
      </w:r>
      <w:r w:rsidRPr="005D392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14:paraId="7FD1E2FB" w14:textId="2C8F2382" w:rsidR="005D392E" w:rsidRDefault="00AC6753" w:rsidP="00AC6753">
      <w:pPr>
        <w:pStyle w:val="Heading1"/>
      </w:pPr>
      <w:r>
        <w:rPr>
          <w:shd w:val="clear" w:color="auto" w:fill="D1D7DC"/>
        </w:rPr>
        <w:lastRenderedPageBreak/>
        <w:t>HTML - Block and Inline Display Values</w:t>
      </w:r>
    </w:p>
    <w:p w14:paraId="55DD39C6" w14:textId="2C9E01EF" w:rsidR="00F27D30" w:rsidRPr="00BE2138" w:rsidRDefault="00F27D30" w:rsidP="00B56933">
      <w:pPr>
        <w:rPr>
          <w:b/>
          <w:bCs/>
        </w:rPr>
      </w:pPr>
      <w:r w:rsidRPr="00BE2138">
        <w:rPr>
          <w:b/>
          <w:bCs/>
        </w:rPr>
        <w:t>Block Elements take the entire width of the screen while inline takes the required amount of width required.</w:t>
      </w:r>
    </w:p>
    <w:p w14:paraId="44BCE845" w14:textId="1C8394AB" w:rsidR="00F27D30" w:rsidRDefault="00F27D30" w:rsidP="00B56933">
      <w:r>
        <w:t xml:space="preserve">Some block elements are h1-h6, form, footer, table, ul, p, </w:t>
      </w:r>
      <w:proofErr w:type="spellStart"/>
      <w:r>
        <w:t>ol</w:t>
      </w:r>
      <w:proofErr w:type="spellEnd"/>
      <w:r>
        <w:t xml:space="preserve">, </w:t>
      </w:r>
      <w:r w:rsidR="00891CAF">
        <w:t xml:space="preserve">header, </w:t>
      </w:r>
      <w:proofErr w:type="spellStart"/>
      <w:r w:rsidR="00891CAF">
        <w:t>hr</w:t>
      </w:r>
      <w:proofErr w:type="spellEnd"/>
      <w:r w:rsidR="00891CAF">
        <w:t>, div, address, video etc.</w:t>
      </w:r>
    </w:p>
    <w:p w14:paraId="7EEB2B4D" w14:textId="4628B712" w:rsidR="00891CAF" w:rsidRDefault="00891CAF" w:rsidP="00B56933">
      <w:r>
        <w:t xml:space="preserve">While inline examples are b, </w:t>
      </w:r>
      <w:proofErr w:type="spellStart"/>
      <w:r>
        <w:t>img</w:t>
      </w:r>
      <w:proofErr w:type="spellEnd"/>
      <w:r>
        <w:t>, map, script, button, output etc.</w:t>
      </w:r>
    </w:p>
    <w:p w14:paraId="2303FCF7" w14:textId="1E301E54" w:rsidR="00891CAF" w:rsidRPr="00891CAF" w:rsidRDefault="00891CAF" w:rsidP="00B56933">
      <w:pPr>
        <w:rPr>
          <w:b/>
          <w:bCs/>
        </w:rPr>
      </w:pPr>
      <w:proofErr w:type="spellStart"/>
      <w:proofErr w:type="gramStart"/>
      <w:r w:rsidRPr="00891CAF">
        <w:rPr>
          <w:b/>
          <w:bCs/>
        </w:rPr>
        <w:t>Div</w:t>
      </w:r>
      <w:proofErr w:type="spellEnd"/>
      <w:r w:rsidRPr="00891CAF">
        <w:rPr>
          <w:b/>
          <w:bCs/>
        </w:rPr>
        <w:t>:-</w:t>
      </w:r>
      <w:proofErr w:type="gramEnd"/>
      <w:r w:rsidRPr="00891CAF">
        <w:rPr>
          <w:b/>
          <w:bCs/>
        </w:rPr>
        <w:t xml:space="preserve"> It is like container for HTML elements.</w:t>
      </w:r>
    </w:p>
    <w:p w14:paraId="136AE5B2" w14:textId="77777777" w:rsidR="009B643C" w:rsidRPr="009B643C" w:rsidRDefault="009B643C" w:rsidP="009B64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4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B64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643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9B64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64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</w:t>
      </w:r>
      <w:proofErr w:type="spellStart"/>
      <w:r w:rsidRPr="009B64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9B643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aqua;"</w:t>
      </w:r>
      <w:r w:rsidRPr="009B64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FA9005" w14:textId="77777777" w:rsidR="009B643C" w:rsidRPr="009B643C" w:rsidRDefault="009B643C" w:rsidP="009B64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4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64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9B64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a heading</w:t>
      </w:r>
      <w:r w:rsidRPr="009B64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5573C5B0" w14:textId="77777777" w:rsidR="009B643C" w:rsidRPr="009B643C" w:rsidRDefault="009B643C" w:rsidP="009B64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4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64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9B64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 is another paragraph</w:t>
      </w:r>
      <w:r w:rsidRPr="009B64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573E1C7" w14:textId="77777777" w:rsidR="009B643C" w:rsidRPr="009B643C" w:rsidRDefault="009B643C" w:rsidP="009B64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43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643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7083F6D" w14:textId="4E1A5B64" w:rsidR="00891CAF" w:rsidRDefault="009B643C" w:rsidP="00B56933">
      <w:r>
        <w:rPr>
          <w:noProof/>
        </w:rPr>
        <w:drawing>
          <wp:inline distT="0" distB="0" distL="0" distR="0" wp14:anchorId="7C581857" wp14:editId="428A48DF">
            <wp:extent cx="5943600" cy="131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F700" w14:textId="603BF641" w:rsidR="009B643C" w:rsidRDefault="009B643C" w:rsidP="00B56933">
      <w:r>
        <w:t>Taking the whole width of screen</w:t>
      </w:r>
    </w:p>
    <w:p w14:paraId="7763021D" w14:textId="68C32F70" w:rsidR="009B643C" w:rsidRDefault="009B643C" w:rsidP="00B56933">
      <w:r>
        <w:t>Now inline Elements</w:t>
      </w:r>
    </w:p>
    <w:p w14:paraId="55BF28A4" w14:textId="77777777" w:rsidR="008D3B86" w:rsidRPr="008D3B86" w:rsidRDefault="008D3B86" w:rsidP="008D3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870BBF" w14:textId="77777777" w:rsidR="008D3B86" w:rsidRPr="008D3B86" w:rsidRDefault="008D3B86" w:rsidP="008D3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3B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3B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8D3B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3B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D3B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3B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</w:t>
      </w:r>
      <w:proofErr w:type="spellStart"/>
      <w:r w:rsidRPr="008D3B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D3B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aqua;"</w:t>
      </w:r>
      <w:r w:rsidRPr="008D3B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D3B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8D3B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54DA7501" w14:textId="56ED316D" w:rsidR="008D3B86" w:rsidRDefault="008D3B86" w:rsidP="008D3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8D3B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D3B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8D3B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3B8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D3B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3B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</w:t>
      </w:r>
      <w:proofErr w:type="spellStart"/>
      <w:r w:rsidRPr="008D3B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D3B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red;"</w:t>
      </w:r>
      <w:r w:rsidRPr="008D3B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D3B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8D3B8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648DFC6F" w14:textId="77777777" w:rsidR="00BE2138" w:rsidRPr="008D3B86" w:rsidRDefault="00BE2138" w:rsidP="008D3B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FFC676" w14:textId="7792414D" w:rsidR="009B643C" w:rsidRDefault="008D3B86" w:rsidP="00B56933">
      <w:r>
        <w:rPr>
          <w:noProof/>
        </w:rPr>
        <w:drawing>
          <wp:inline distT="0" distB="0" distL="0" distR="0" wp14:anchorId="3B741F41" wp14:editId="70DFC94B">
            <wp:extent cx="3246401" cy="48772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5CB" w14:textId="112D797A" w:rsidR="008D3B86" w:rsidRDefault="008D3B86" w:rsidP="00B56933">
      <w:r>
        <w:t>Only the required space</w:t>
      </w:r>
    </w:p>
    <w:p w14:paraId="1899F96A" w14:textId="5255697B" w:rsidR="008D3B86" w:rsidRDefault="00FF72A7" w:rsidP="00BE2138">
      <w:pPr>
        <w:pStyle w:val="Heading1"/>
      </w:pPr>
      <w:r>
        <w:lastRenderedPageBreak/>
        <w:t>HTML – Adding Group Styles using Class Attribute</w:t>
      </w:r>
    </w:p>
    <w:p w14:paraId="31BC80B5" w14:textId="62187F23" w:rsidR="00FF72A7" w:rsidRDefault="00BE2138" w:rsidP="00FF72A7">
      <w:r>
        <w:t xml:space="preserve">Problem arises when I have multiple elements inside a container. </w:t>
      </w:r>
      <w:proofErr w:type="gramStart"/>
      <w:r>
        <w:t>Lets</w:t>
      </w:r>
      <w:proofErr w:type="gramEnd"/>
      <w:r>
        <w:t xml:space="preserve"> suppose List of Paragraphs and some images are there and to </w:t>
      </w:r>
      <w:r>
        <w:rPr>
          <w:b/>
          <w:bCs/>
        </w:rPr>
        <w:t>Modify</w:t>
      </w:r>
      <w:r>
        <w:t xml:space="preserve"> it I need to change in all the attributes of p and </w:t>
      </w:r>
      <w:proofErr w:type="spellStart"/>
      <w:r>
        <w:t>img</w:t>
      </w:r>
      <w:proofErr w:type="spellEnd"/>
      <w:r w:rsidR="00697D0F">
        <w:t xml:space="preserve"> let’s suppose hundreds of paragraphs</w:t>
      </w:r>
      <w:r>
        <w:t xml:space="preserve">. So instead of </w:t>
      </w:r>
      <w:proofErr w:type="gramStart"/>
      <w:r>
        <w:t>that lets</w:t>
      </w:r>
      <w:proofErr w:type="gramEnd"/>
      <w:r>
        <w:t xml:space="preserve"> put all of these inside a class and then by changing class properties what we will find is we have less human efforts to solve or modify the </w:t>
      </w:r>
      <w:r w:rsidR="00697D0F">
        <w:t>page.</w:t>
      </w:r>
    </w:p>
    <w:p w14:paraId="0A78B450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53AA19DB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3FAEDA9F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.image</w:t>
      </w:r>
      <w:proofErr w:type="gramEnd"/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205ED77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A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73B0B2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A4B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4E548F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D0EDF1F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4E9274C3" w14:textId="4B8EA2AA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 page class</w:t>
      </w: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63964823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0D2521B" w14:textId="77777777" w:rsidR="002A4B83" w:rsidRDefault="002A4B83" w:rsidP="00FF72A7"/>
    <w:p w14:paraId="19A9EE47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"/photo1.jpg"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 image"</w:t>
      </w: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726DB82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"/photo1.jpg"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 image"</w:t>
      </w: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8BFC92B" w14:textId="77777777" w:rsidR="002A4B83" w:rsidRPr="002A4B83" w:rsidRDefault="002A4B83" w:rsidP="002A4B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"image"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"/photo1.jpg"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A4B8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2A4B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A4B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 image"</w:t>
      </w:r>
      <w:r w:rsidRPr="002A4B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E4FF2EA" w14:textId="7C402F0F" w:rsidR="00697D0F" w:rsidRDefault="002A4B83" w:rsidP="00FF72A7">
      <w:r>
        <w:rPr>
          <w:noProof/>
        </w:rPr>
        <w:drawing>
          <wp:inline distT="0" distB="0" distL="0" distR="0" wp14:anchorId="093D1DDD" wp14:editId="10B6006A">
            <wp:extent cx="5486400" cy="2787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063" cy="27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55BF7">
        <w:t>similarly</w:t>
      </w:r>
      <w:proofErr w:type="gramEnd"/>
      <w:r w:rsidR="00155BF7">
        <w:t xml:space="preserve"> we can make class for paragraphs and </w:t>
      </w:r>
      <w:r w:rsidR="00B31170">
        <w:t>Headings.</w:t>
      </w:r>
    </w:p>
    <w:p w14:paraId="5ABC029D" w14:textId="1C83AAF5" w:rsidR="00155BF7" w:rsidRDefault="00155BF7" w:rsidP="00155BF7">
      <w:pPr>
        <w:pStyle w:val="Heading1"/>
      </w:pPr>
      <w:r>
        <w:lastRenderedPageBreak/>
        <w:t>HTML- Adding Hyperlinks in webpages</w:t>
      </w:r>
    </w:p>
    <w:p w14:paraId="02423AF2" w14:textId="69C8AE22" w:rsidR="00DB2633" w:rsidRPr="00DB2633" w:rsidRDefault="00DB2633" w:rsidP="00DB2633">
      <w:r>
        <w:t xml:space="preserve">Anchor tags(a) is used along with </w:t>
      </w:r>
      <w:proofErr w:type="spellStart"/>
      <w:r>
        <w:t>href</w:t>
      </w:r>
      <w:proofErr w:type="spellEnd"/>
      <w:r>
        <w:t xml:space="preserve"> for hyperlinks.</w:t>
      </w:r>
    </w:p>
    <w:p w14:paraId="52810843" w14:textId="77777777" w:rsidR="001A00B8" w:rsidRPr="001A00B8" w:rsidRDefault="001A00B8" w:rsidP="001A0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0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1A0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00B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1A0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00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"https://a4abhishekkmr.github.io"</w:t>
      </w:r>
      <w:r w:rsidRPr="001A00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A0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Portfolio</w:t>
      </w:r>
      <w:r w:rsidRPr="001A00B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7FADF95A" w14:textId="3538BE46" w:rsidR="00B31170" w:rsidRDefault="001A00B8" w:rsidP="001A00B8">
      <w:r>
        <w:t xml:space="preserve">To open in new </w:t>
      </w:r>
      <w:proofErr w:type="gramStart"/>
      <w:r>
        <w:t>tab</w:t>
      </w:r>
      <w:proofErr w:type="gramEnd"/>
      <w:r>
        <w:t xml:space="preserve"> we need to use target</w:t>
      </w:r>
    </w:p>
    <w:p w14:paraId="5BF7D743" w14:textId="7DF31C73" w:rsidR="004D5F07" w:rsidRDefault="004D5F07" w:rsidP="004D5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4D5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4D5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D5F0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4D5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5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"https://a4abhishekkmr.github.io"</w:t>
      </w:r>
      <w:r w:rsidRPr="004D5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D5F0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4D5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D5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4D5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D5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 Portfolio</w:t>
      </w:r>
      <w:r w:rsidRPr="004D5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729754F2" w14:textId="0B9B275A" w:rsidR="00757890" w:rsidRDefault="00757890" w:rsidP="00757890">
      <w:pPr>
        <w:rPr>
          <w:lang w:eastAsia="en-IN"/>
        </w:rPr>
      </w:pPr>
      <w:r>
        <w:rPr>
          <w:lang w:eastAsia="en-IN"/>
        </w:rPr>
        <w:t xml:space="preserve">Now </w:t>
      </w:r>
      <w:proofErr w:type="gramStart"/>
      <w:r>
        <w:rPr>
          <w:lang w:eastAsia="en-IN"/>
        </w:rPr>
        <w:t>lets</w:t>
      </w:r>
      <w:proofErr w:type="gramEnd"/>
      <w:r>
        <w:rPr>
          <w:lang w:eastAsia="en-IN"/>
        </w:rPr>
        <w:t xml:space="preserve"> create an Image to an hyperlink</w:t>
      </w:r>
    </w:p>
    <w:p w14:paraId="6EE308C2" w14:textId="77777777" w:rsidR="009B55E5" w:rsidRPr="009B55E5" w:rsidRDefault="009B55E5" w:rsidP="009B5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55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55E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55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"https://a4abhishekkmr.github.io"</w:t>
      </w:r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55E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55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9B55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D3EE65" w14:textId="77777777" w:rsidR="009B55E5" w:rsidRPr="009B55E5" w:rsidRDefault="009B55E5" w:rsidP="009B5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55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55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55E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55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"/photo1.jpg"</w:t>
      </w:r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55E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55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"Hello"</w:t>
      </w:r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55E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55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"200"</w:t>
      </w:r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55E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9B55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55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"200"</w:t>
      </w:r>
      <w:r w:rsidRPr="009B55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/&gt;&lt;/a&gt;</w:t>
      </w:r>
    </w:p>
    <w:p w14:paraId="5A4150C1" w14:textId="7AF619A2" w:rsidR="00757890" w:rsidRDefault="00757890" w:rsidP="00757890">
      <w:pPr>
        <w:rPr>
          <w:lang w:eastAsia="en-IN"/>
        </w:rPr>
      </w:pPr>
    </w:p>
    <w:p w14:paraId="4E425070" w14:textId="224D9712" w:rsidR="009B55E5" w:rsidRDefault="009B55E5" w:rsidP="00757890">
      <w:pPr>
        <w:rPr>
          <w:lang w:eastAsia="en-IN"/>
        </w:rPr>
      </w:pPr>
      <w:r>
        <w:rPr>
          <w:lang w:eastAsia="en-IN"/>
        </w:rPr>
        <w:t>Now we will link different Webpages</w:t>
      </w:r>
    </w:p>
    <w:p w14:paraId="1C57FC83" w14:textId="77777777" w:rsidR="00560835" w:rsidRPr="00560835" w:rsidRDefault="00560835" w:rsidP="00560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08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0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"menu"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08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0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"https://a4abhishekkmr.github.io"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08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0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767EE2DC" w14:textId="77777777" w:rsidR="00560835" w:rsidRPr="00560835" w:rsidRDefault="00560835" w:rsidP="00560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08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0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"menu"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08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0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"https://a4abhishekkmr.github.io"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08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0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7CD217BE" w14:textId="77777777" w:rsidR="00560835" w:rsidRPr="00560835" w:rsidRDefault="00560835" w:rsidP="005608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08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0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"menu"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608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0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"/HtmlFeatures.html"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08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08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608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56083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15A96030" w14:textId="45F306BA" w:rsidR="009B55E5" w:rsidRDefault="009B55E5" w:rsidP="00757890">
      <w:pPr>
        <w:rPr>
          <w:lang w:eastAsia="en-IN"/>
        </w:rPr>
      </w:pPr>
    </w:p>
    <w:p w14:paraId="1755EE3B" w14:textId="6C2124A2" w:rsidR="007C2BBF" w:rsidRDefault="007C2BBF" w:rsidP="007C2BB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Uniquely Identity html Elements using ID</w:t>
      </w:r>
    </w:p>
    <w:p w14:paraId="4E873FDB" w14:textId="6780EA44" w:rsidR="007C2BBF" w:rsidRDefault="007C2BBF" w:rsidP="007C2BBF">
      <w:pPr>
        <w:rPr>
          <w:lang w:eastAsia="en-IN"/>
        </w:rPr>
      </w:pPr>
      <w:r>
        <w:rPr>
          <w:lang w:eastAsia="en-IN"/>
        </w:rPr>
        <w:t>Use id to give styling to our elements</w:t>
      </w:r>
    </w:p>
    <w:p w14:paraId="57A8256B" w14:textId="2F2E38CB" w:rsidR="007C2BBF" w:rsidRDefault="00631F81" w:rsidP="007C2BBF">
      <w:pPr>
        <w:rPr>
          <w:lang w:eastAsia="en-IN"/>
        </w:rPr>
      </w:pPr>
      <w:r>
        <w:rPr>
          <w:lang w:eastAsia="en-IN"/>
        </w:rPr>
        <w:t xml:space="preserve">To catch uniquely each and every </w:t>
      </w:r>
      <w:proofErr w:type="gramStart"/>
      <w:r>
        <w:rPr>
          <w:lang w:eastAsia="en-IN"/>
        </w:rPr>
        <w:t>elements</w:t>
      </w:r>
      <w:proofErr w:type="gramEnd"/>
      <w:r>
        <w:rPr>
          <w:lang w:eastAsia="en-IN"/>
        </w:rPr>
        <w:t xml:space="preserve"> like images paras and all.</w:t>
      </w:r>
    </w:p>
    <w:p w14:paraId="799FBF9F" w14:textId="2DB0C9D0" w:rsid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23B0C1F" w14:textId="74846402" w:rsid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7820CED1" w14:textId="2FFF8BB7" w:rsidR="00631F81" w:rsidRP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1F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631F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topbar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DAB0EBB" w14:textId="77777777" w:rsidR="00631F81" w:rsidRP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31F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31F8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x-large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60D780" w14:textId="77777777" w:rsidR="00631F81" w:rsidRP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31F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631F8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blueviolet</w:t>
      </w:r>
      <w:proofErr w:type="spellEnd"/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3832DA" w14:textId="77777777" w:rsidR="00631F81" w:rsidRP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31F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631F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31F8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039781" w14:textId="77777777" w:rsidR="00631F81" w:rsidRP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31F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631F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D8268D" w14:textId="77777777" w:rsidR="00631F81" w:rsidRP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31F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631F8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4BBE45" w14:textId="15FD8FD9" w:rsid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B8439B2" w14:textId="527F485A" w:rsid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&lt;/style&gt;</w:t>
      </w:r>
    </w:p>
    <w:p w14:paraId="780777CA" w14:textId="4EBED584" w:rsid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&lt;/head&gt;</w:t>
      </w:r>
    </w:p>
    <w:p w14:paraId="0A12189A" w14:textId="734671C8" w:rsid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87FB71" w14:textId="2BC60C92" w:rsid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019AC8" w14:textId="77777777" w:rsidR="00631F81" w:rsidRPr="00631F81" w:rsidRDefault="00631F81" w:rsidP="00631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1F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&lt;li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1F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1F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31F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topbar</w:t>
      </w:r>
      <w:proofErr w:type="spellEnd"/>
      <w:r w:rsidRPr="00631F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31F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31F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1F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"https://a4abhishekkmr.github.io"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1F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31F8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631F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31F8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631F8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67DD13E1" w14:textId="18169174" w:rsidR="00631F81" w:rsidRDefault="00631F81" w:rsidP="00631F81">
      <w:pPr>
        <w:rPr>
          <w:lang w:eastAsia="en-IN"/>
        </w:rPr>
      </w:pPr>
      <w:r>
        <w:rPr>
          <w:lang w:eastAsia="en-IN"/>
        </w:rPr>
        <w:t>Now this will acts uniquely as defined by the id denoted by #.</w:t>
      </w:r>
    </w:p>
    <w:p w14:paraId="34D6DAF8" w14:textId="002E6CFB" w:rsidR="00631F81" w:rsidRDefault="00DD2774" w:rsidP="00631F81">
      <w:pPr>
        <w:rPr>
          <w:lang w:eastAsia="en-IN"/>
        </w:rPr>
      </w:pPr>
      <w:proofErr w:type="gramStart"/>
      <w:r>
        <w:rPr>
          <w:lang w:eastAsia="en-IN"/>
        </w:rPr>
        <w:t>A</w:t>
      </w:r>
      <w:proofErr w:type="gramEnd"/>
      <w:r>
        <w:rPr>
          <w:lang w:eastAsia="en-IN"/>
        </w:rPr>
        <w:t xml:space="preserve"> element can have both id as well as class</w:t>
      </w:r>
    </w:p>
    <w:p w14:paraId="5D6CF089" w14:textId="77777777" w:rsidR="00DD2774" w:rsidRPr="00DD2774" w:rsidRDefault="00DD2774" w:rsidP="00DD27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277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DD27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277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D27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27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"menu"</w:t>
      </w:r>
      <w:r w:rsidRPr="00DD27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277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D27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27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27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topbar</w:t>
      </w:r>
      <w:proofErr w:type="spellEnd"/>
      <w:r w:rsidRPr="00DD27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D277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DD27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277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DD27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27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"https://a4abhishekkmr.github.io"</w:t>
      </w:r>
      <w:r w:rsidRPr="00DD27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277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target</w:t>
      </w:r>
      <w:r w:rsidRPr="00DD27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277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"_blank"</w:t>
      </w:r>
      <w:r w:rsidRPr="00DD277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27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DD277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10177A4E" w14:textId="60D091B7" w:rsidR="00DD2774" w:rsidRPr="00631F81" w:rsidRDefault="00DD2774" w:rsidP="00631F81">
      <w:pPr>
        <w:rPr>
          <w:lang w:eastAsia="en-IN"/>
        </w:rPr>
      </w:pPr>
      <w:r>
        <w:rPr>
          <w:lang w:eastAsia="en-IN"/>
        </w:rPr>
        <w:t>Id was given more preference.</w:t>
      </w:r>
    </w:p>
    <w:p w14:paraId="5CE850C1" w14:textId="15D853BC" w:rsidR="001A00B8" w:rsidRDefault="001A00B8" w:rsidP="001A00B8">
      <w:pPr>
        <w:rPr>
          <w:lang w:eastAsia="en-IN"/>
        </w:rPr>
      </w:pPr>
    </w:p>
    <w:p w14:paraId="2710FF0F" w14:textId="65B4C1C5" w:rsidR="00D41429" w:rsidRDefault="00D41429" w:rsidP="00D41429">
      <w:pPr>
        <w:pStyle w:val="Heading1"/>
      </w:pPr>
      <w:r>
        <w:t>Bookmark in a webpage</w:t>
      </w:r>
    </w:p>
    <w:p w14:paraId="6E5DA8EB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A262487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44540AE9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.menu</w:t>
      </w:r>
      <w:proofErr w:type="gramEnd"/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336B80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324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larger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B00C0E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324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CB46E9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324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bisque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6C199C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32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1000px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1F3BA7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32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32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2E5C61" w14:textId="77777777" w:rsid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A5846A4" w14:textId="58BDF35F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second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79AF9D6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324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6F7509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1E9C27F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third</w:t>
      </w:r>
      <w:proofErr w:type="gramEnd"/>
    </w:p>
    <w:p w14:paraId="1FD74F17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201EDBD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5324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aquamarine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0A30F8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DB9E9F5" w14:textId="7EBB19F6" w:rsid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09D2CB62" w14:textId="52187DAC" w:rsid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…</w:t>
      </w:r>
    </w:p>
    <w:p w14:paraId="1099FE3D" w14:textId="6ADFEE39" w:rsid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C2E44A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BF135C" w14:textId="7777777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32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"menu"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32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"/Html3.html#second"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 to Second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6056A828" w14:textId="41DEFF7D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32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"menu"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32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"second"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32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"/Html3.html#third"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 to Third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777DEA8F" w14:textId="32170327" w:rsidR="00C53246" w:rsidRPr="00C53246" w:rsidRDefault="00C53246" w:rsidP="00C532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32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"menu"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32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"third"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32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32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"/HtmlFeatures.html"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Hurray </w:t>
      </w:r>
      <w:proofErr w:type="spellStart"/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32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am the last</w:t>
      </w:r>
      <w:r w:rsidR="00FD62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 Now go to top</w:t>
      </w:r>
      <w:r w:rsidRPr="00C532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&lt;/a&gt;&lt;/li&gt;</w:t>
      </w:r>
    </w:p>
    <w:p w14:paraId="627A87CB" w14:textId="238450D8" w:rsidR="00D41429" w:rsidRDefault="00C53246" w:rsidP="00C53246">
      <w:r>
        <w:t>When clicking 1</w:t>
      </w:r>
      <w:r w:rsidRPr="00C53246">
        <w:rPr>
          <w:vertAlign w:val="superscript"/>
        </w:rPr>
        <w:t>st</w:t>
      </w:r>
      <w:r>
        <w:t xml:space="preserve"> </w:t>
      </w:r>
      <w:proofErr w:type="gramStart"/>
      <w:r>
        <w:t>Line</w:t>
      </w:r>
      <w:proofErr w:type="gramEnd"/>
      <w:r>
        <w:t xml:space="preserve"> it jumps to the second due to #second and id mentioned is second.</w:t>
      </w:r>
    </w:p>
    <w:p w14:paraId="261E4503" w14:textId="581B8B3B" w:rsidR="00C53246" w:rsidRDefault="00C53246" w:rsidP="00C53246">
      <w:proofErr w:type="spellStart"/>
      <w:r>
        <w:t>Similary</w:t>
      </w:r>
      <w:proofErr w:type="spellEnd"/>
      <w:r>
        <w:t xml:space="preserve"> </w:t>
      </w:r>
      <w:proofErr w:type="spellStart"/>
      <w:r>
        <w:t>clcking</w:t>
      </w:r>
      <w:proofErr w:type="spellEnd"/>
      <w:r>
        <w:t xml:space="preserve"> Go to third jumps to the third id</w:t>
      </w:r>
    </w:p>
    <w:p w14:paraId="33B94614" w14:textId="4C955653" w:rsidR="008D649E" w:rsidRDefault="008D649E" w:rsidP="008D649E">
      <w:pPr>
        <w:pStyle w:val="Heading1"/>
      </w:pPr>
      <w:r>
        <w:lastRenderedPageBreak/>
        <w:t>Unordered List Styles</w:t>
      </w:r>
    </w:p>
    <w:p w14:paraId="166DA7CC" w14:textId="77777777" w:rsidR="008D649E" w:rsidRPr="008D649E" w:rsidRDefault="008D649E" w:rsidP="008D6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6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</w:t>
      </w:r>
      <w:r w:rsidRPr="008D6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649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D64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64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"list-style-type: none"</w:t>
      </w:r>
      <w:r w:rsidRPr="008D64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1D854C" w14:textId="40FE6BED" w:rsidR="008D649E" w:rsidRDefault="008D649E" w:rsidP="008D649E"/>
    <w:tbl>
      <w:tblPr>
        <w:tblW w:w="15265" w:type="dxa"/>
        <w:tblInd w:w="-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7"/>
        <w:gridCol w:w="11298"/>
      </w:tblGrid>
      <w:tr w:rsidR="008D649E" w:rsidRPr="008D649E" w14:paraId="79DC234D" w14:textId="77777777" w:rsidTr="00A508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A7F993" w14:textId="77777777" w:rsidR="008D649E" w:rsidRPr="00D568C3" w:rsidRDefault="008D649E" w:rsidP="00D568C3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568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E6382" w14:textId="77777777" w:rsidR="008D649E" w:rsidRPr="00D568C3" w:rsidRDefault="008D649E" w:rsidP="00D568C3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568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8D649E" w:rsidRPr="008D649E" w14:paraId="4EC6515E" w14:textId="77777777" w:rsidTr="00A508A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34034" w14:textId="77777777" w:rsidR="008D649E" w:rsidRPr="00D568C3" w:rsidRDefault="008D649E" w:rsidP="00D568C3">
            <w:pPr>
              <w:pStyle w:val="ListParagraph"/>
              <w:numPr>
                <w:ilvl w:val="0"/>
                <w:numId w:val="11"/>
              </w:numPr>
              <w:spacing w:before="300" w:after="30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568C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disc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2CED9" w14:textId="77777777" w:rsidR="008D649E" w:rsidRPr="00D568C3" w:rsidRDefault="008D649E" w:rsidP="00D568C3">
            <w:pPr>
              <w:pStyle w:val="ListParagraph"/>
              <w:numPr>
                <w:ilvl w:val="0"/>
                <w:numId w:val="11"/>
              </w:numPr>
              <w:spacing w:before="300" w:after="30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568C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Sets the list item marker to a bullet (default)</w:t>
            </w:r>
          </w:p>
        </w:tc>
      </w:tr>
      <w:tr w:rsidR="008D649E" w:rsidRPr="008D649E" w14:paraId="2222A09F" w14:textId="77777777" w:rsidTr="00A508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2C6AA0" w14:textId="77777777" w:rsidR="008D649E" w:rsidRPr="00D568C3" w:rsidRDefault="008D649E" w:rsidP="00D568C3">
            <w:pPr>
              <w:pStyle w:val="ListParagraph"/>
              <w:numPr>
                <w:ilvl w:val="0"/>
                <w:numId w:val="11"/>
              </w:numPr>
              <w:spacing w:before="300" w:after="30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568C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500C" w14:textId="77777777" w:rsidR="008D649E" w:rsidRPr="00D568C3" w:rsidRDefault="008D649E" w:rsidP="00D568C3">
            <w:pPr>
              <w:pStyle w:val="ListParagraph"/>
              <w:numPr>
                <w:ilvl w:val="0"/>
                <w:numId w:val="11"/>
              </w:numPr>
              <w:spacing w:before="300" w:after="30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568C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Sets the list item marker to a circle</w:t>
            </w:r>
          </w:p>
        </w:tc>
      </w:tr>
      <w:tr w:rsidR="008D649E" w:rsidRPr="008D649E" w14:paraId="79616832" w14:textId="77777777" w:rsidTr="00A508A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78B972" w14:textId="77777777" w:rsidR="008D649E" w:rsidRPr="00D568C3" w:rsidRDefault="008D649E" w:rsidP="00D568C3">
            <w:pPr>
              <w:pStyle w:val="ListParagraph"/>
              <w:numPr>
                <w:ilvl w:val="0"/>
                <w:numId w:val="11"/>
              </w:numPr>
              <w:spacing w:before="300" w:after="30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568C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square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F2168" w14:textId="77777777" w:rsidR="008D649E" w:rsidRPr="00D568C3" w:rsidRDefault="008D649E" w:rsidP="00D568C3">
            <w:pPr>
              <w:pStyle w:val="ListParagraph"/>
              <w:numPr>
                <w:ilvl w:val="0"/>
                <w:numId w:val="11"/>
              </w:numPr>
              <w:spacing w:before="300" w:after="30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568C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Sets the list item marker to a square</w:t>
            </w:r>
          </w:p>
        </w:tc>
      </w:tr>
      <w:tr w:rsidR="008D649E" w:rsidRPr="008D649E" w14:paraId="0A69F69E" w14:textId="77777777" w:rsidTr="00A508A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E74911" w14:textId="77777777" w:rsidR="008D649E" w:rsidRPr="00D568C3" w:rsidRDefault="008D649E" w:rsidP="00D568C3">
            <w:pPr>
              <w:pStyle w:val="ListParagraph"/>
              <w:numPr>
                <w:ilvl w:val="0"/>
                <w:numId w:val="11"/>
              </w:numPr>
              <w:spacing w:before="300" w:after="30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568C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AD13D" w14:textId="77777777" w:rsidR="008D649E" w:rsidRPr="00D568C3" w:rsidRDefault="008D649E" w:rsidP="00D568C3">
            <w:pPr>
              <w:pStyle w:val="ListParagraph"/>
              <w:numPr>
                <w:ilvl w:val="0"/>
                <w:numId w:val="11"/>
              </w:numPr>
              <w:spacing w:before="300" w:after="30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568C3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The list items will not be marked</w:t>
            </w:r>
          </w:p>
        </w:tc>
      </w:tr>
    </w:tbl>
    <w:p w14:paraId="7B7F2781" w14:textId="360464D4" w:rsidR="008D649E" w:rsidRDefault="008D649E" w:rsidP="008D649E"/>
    <w:p w14:paraId="619CDB53" w14:textId="375D9A5B" w:rsidR="00A508AB" w:rsidRDefault="00A508AB" w:rsidP="008D649E">
      <w:r>
        <w:t>HTML4 vs HTML5</w:t>
      </w:r>
    </w:p>
    <w:p w14:paraId="1CF75D24" w14:textId="59217E3E" w:rsidR="00A508AB" w:rsidRDefault="00A508AB" w:rsidP="008D649E">
      <w:r>
        <w:rPr>
          <w:noProof/>
        </w:rPr>
        <w:drawing>
          <wp:inline distT="0" distB="0" distL="0" distR="0" wp14:anchorId="60F2297F" wp14:editId="452ED510">
            <wp:extent cx="5723116" cy="3619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6AFA" w14:textId="5AFAFEAA" w:rsidR="00636AEB" w:rsidRDefault="00636AEB" w:rsidP="008D649E">
      <w:r>
        <w:lastRenderedPageBreak/>
        <w:t>HTML5 will know where is footer and header along with nav.</w:t>
      </w:r>
    </w:p>
    <w:p w14:paraId="74F50123" w14:textId="127FA40E" w:rsidR="00D568C3" w:rsidRDefault="00D568C3" w:rsidP="008D649E">
      <w:r>
        <w:t xml:space="preserve">Html5 also have inbuilt support for video and audio files while HTML4 </w:t>
      </w:r>
      <w:proofErr w:type="spellStart"/>
      <w:r>
        <w:t>does’nt</w:t>
      </w:r>
      <w:proofErr w:type="spellEnd"/>
      <w:r>
        <w:t xml:space="preserve"> have.</w:t>
      </w:r>
    </w:p>
    <w:p w14:paraId="0AF361B0" w14:textId="3E21E60E" w:rsidR="00D568C3" w:rsidRDefault="00D568C3" w:rsidP="008D649E">
      <w:r>
        <w:t>Also, HTML5 has inbuilt support of vector graphics live SVG</w:t>
      </w:r>
      <w:r w:rsidR="00636AEB">
        <w:t xml:space="preserve"> and canvas.</w:t>
      </w:r>
    </w:p>
    <w:p w14:paraId="35838B31" w14:textId="501428D0" w:rsidR="00636AEB" w:rsidRDefault="00636AEB" w:rsidP="008D649E">
      <w:r>
        <w:t>HTML5 also supports multiple storage options like Application Cache, SQL database, web Storge while html4 only cookies.</w:t>
      </w:r>
    </w:p>
    <w:p w14:paraId="306E8C0E" w14:textId="1C5D92BB" w:rsidR="00636AEB" w:rsidRDefault="00091627" w:rsidP="008D649E">
      <w:r>
        <w:t>IN html5 JS web Worker API allows JS and browser to run on different threads while html4 works on same threads leads performance issue.</w:t>
      </w:r>
    </w:p>
    <w:p w14:paraId="4CD2DF82" w14:textId="46C6DCCA" w:rsidR="00091627" w:rsidRDefault="00FD6A0D" w:rsidP="00FD6A0D">
      <w:pPr>
        <w:pStyle w:val="Heading1"/>
      </w:pPr>
      <w:r>
        <w:t>Design Page Structure using Semantic Tag</w:t>
      </w:r>
    </w:p>
    <w:p w14:paraId="5611000E" w14:textId="0353D536" w:rsidR="00FD6A0D" w:rsidRDefault="00F213E9" w:rsidP="00FD6A0D">
      <w:r w:rsidRPr="00F213E9">
        <w:rPr>
          <w:b/>
          <w:bCs/>
        </w:rPr>
        <w:t xml:space="preserve">Structural </w:t>
      </w:r>
      <w:proofErr w:type="gramStart"/>
      <w:r w:rsidRPr="00F213E9">
        <w:rPr>
          <w:b/>
          <w:bCs/>
        </w:rPr>
        <w:t>Elements:-</w:t>
      </w:r>
      <w:proofErr w:type="gramEnd"/>
      <w:r w:rsidR="00FD6A0D">
        <w:t>These tags just define the structure of HTML page.</w:t>
      </w:r>
    </w:p>
    <w:p w14:paraId="1740AB1C" w14:textId="473205EC" w:rsidR="00FD6A0D" w:rsidRDefault="00FD6A0D" w:rsidP="00FD6A0D">
      <w:r>
        <w:t>Doesn’t provide what kind of data rendered by the HTML page to the browsers.</w:t>
      </w:r>
      <w:r w:rsidR="00F213E9">
        <w:t xml:space="preserve"> Like div, span etc.</w:t>
      </w:r>
    </w:p>
    <w:p w14:paraId="3D06532F" w14:textId="605A1CD2" w:rsidR="00F213E9" w:rsidRDefault="00F213E9" w:rsidP="00F213E9">
      <w:r w:rsidRPr="00F213E9">
        <w:rPr>
          <w:b/>
          <w:bCs/>
        </w:rPr>
        <w:t xml:space="preserve">Semantic </w:t>
      </w:r>
      <w:proofErr w:type="gramStart"/>
      <w:r w:rsidRPr="00F213E9">
        <w:rPr>
          <w:b/>
          <w:bCs/>
        </w:rPr>
        <w:t>Tags:-</w:t>
      </w:r>
      <w:proofErr w:type="gramEnd"/>
      <w:r>
        <w:rPr>
          <w:b/>
          <w:bCs/>
        </w:rPr>
        <w:t xml:space="preserve"> </w:t>
      </w:r>
      <w:r>
        <w:t xml:space="preserve">These tags just define the structure </w:t>
      </w:r>
      <w:r w:rsidR="00A3270C">
        <w:t xml:space="preserve">as well as </w:t>
      </w:r>
      <w:r w:rsidR="00A3270C" w:rsidRPr="00A3270C">
        <w:rPr>
          <w:b/>
          <w:bCs/>
        </w:rPr>
        <w:t>meaning of the content</w:t>
      </w:r>
      <w:r w:rsidR="00A3270C">
        <w:t xml:space="preserve"> </w:t>
      </w:r>
      <w:r>
        <w:t>of HTML page.</w:t>
      </w:r>
    </w:p>
    <w:p w14:paraId="36B1F7D5" w14:textId="0A67E35F" w:rsidR="00F213E9" w:rsidRDefault="00A3270C" w:rsidP="00F213E9">
      <w:r>
        <w:t>They</w:t>
      </w:r>
      <w:r w:rsidR="00F213E9">
        <w:t xml:space="preserve"> provide what kind of data rendered by the HTML page to the browsers. Like </w:t>
      </w:r>
      <w:r>
        <w:t>header, nav, main</w:t>
      </w:r>
      <w:r w:rsidR="00F213E9">
        <w:t xml:space="preserve"> etc.</w:t>
      </w:r>
    </w:p>
    <w:p w14:paraId="5546ACAA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1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"header"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5AD4EB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1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"navbar"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A70913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 1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0913DF3E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 2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5A680FFC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Menu 3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653A14CE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003D1003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419BE927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54C6180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&lt;main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1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"main-section"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4535AE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1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"section"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29274F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&lt;article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1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"article"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D5C609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651B13EB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Article title 1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5AD8179B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21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1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"Html3.html"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Author One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2F0E6B1A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572F9D76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Hello this is Abhishek and </w:t>
      </w:r>
      <w:proofErr w:type="spellStart"/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am enjoying html5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8B8899D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3A842C65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&lt;/article&gt;</w:t>
      </w:r>
    </w:p>
    <w:p w14:paraId="7BA7E8CB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&lt;article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21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1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"article"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39AA63C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&lt;header&gt;</w:t>
      </w:r>
    </w:p>
    <w:p w14:paraId="0EE83A9F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Article title 2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7E1D8BBF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21F8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21F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"Html3.html"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Author Two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E87221C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3134729A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Hello this is Abhishek and </w:t>
      </w:r>
      <w:proofErr w:type="spellStart"/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am enjoying html5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41D3D09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&lt;/article&gt;</w:t>
      </w:r>
    </w:p>
    <w:p w14:paraId="30BB59DD" w14:textId="77777777" w:rsidR="00F21F89" w:rsidRP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14:paraId="1E7333BA" w14:textId="0790957A" w:rsidR="00F21F89" w:rsidRDefault="00F21F89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F21F8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21F8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&lt;/main&gt;</w:t>
      </w:r>
    </w:p>
    <w:p w14:paraId="50C30B69" w14:textId="77777777" w:rsidR="00C2440C" w:rsidRDefault="00C2440C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BE0BF8E" w14:textId="77777777" w:rsidR="00C2440C" w:rsidRPr="00C2440C" w:rsidRDefault="00C2440C" w:rsidP="00C24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44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44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</w:t>
      </w:r>
      <w:r w:rsidRPr="00C244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44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244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44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"footer"</w:t>
      </w:r>
      <w:r w:rsidRPr="00C244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21AF95" w14:textId="77777777" w:rsidR="00C2440C" w:rsidRPr="00C2440C" w:rsidRDefault="00C2440C" w:rsidP="00C24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44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Copyright 2022</w:t>
      </w:r>
    </w:p>
    <w:p w14:paraId="3F59D0DA" w14:textId="77777777" w:rsidR="00C2440C" w:rsidRPr="00C2440C" w:rsidRDefault="00C2440C" w:rsidP="00C24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44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44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14:paraId="72196588" w14:textId="77777777" w:rsidR="00C2440C" w:rsidRPr="00F21F89" w:rsidRDefault="00C2440C" w:rsidP="00F21F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80F3BC" w14:textId="56531BDD" w:rsidR="00F21F89" w:rsidRDefault="00C2440C" w:rsidP="00F213E9">
      <w:r>
        <w:rPr>
          <w:noProof/>
        </w:rPr>
        <w:drawing>
          <wp:inline distT="0" distB="0" distL="0" distR="0" wp14:anchorId="4D60CACC" wp14:editId="5EA94203">
            <wp:extent cx="5943600" cy="4123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BF5" w14:textId="647D8456" w:rsidR="00F213E9" w:rsidRPr="00F213E9" w:rsidRDefault="00F213E9" w:rsidP="00FD6A0D"/>
    <w:p w14:paraId="36B67385" w14:textId="6452138C" w:rsidR="00FD6A0D" w:rsidRDefault="009F7BC6" w:rsidP="00FD6A0D">
      <w:r>
        <w:lastRenderedPageBreak/>
        <w:t>Details and Summary</w:t>
      </w:r>
    </w:p>
    <w:p w14:paraId="7FA37422" w14:textId="77777777" w:rsidR="009F7BC6" w:rsidRPr="009F7BC6" w:rsidRDefault="009F7BC6" w:rsidP="009F7B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F7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F7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&lt;details&gt;</w:t>
      </w:r>
    </w:p>
    <w:p w14:paraId="3CAB40FA" w14:textId="77777777" w:rsidR="009F7BC6" w:rsidRPr="009F7BC6" w:rsidRDefault="009F7BC6" w:rsidP="009F7B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F7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F7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&lt;summary&gt;</w:t>
      </w:r>
    </w:p>
    <w:p w14:paraId="10E87DC8" w14:textId="77777777" w:rsidR="009F7BC6" w:rsidRPr="009F7BC6" w:rsidRDefault="009F7BC6" w:rsidP="009F7B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F7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Chapter One</w:t>
      </w:r>
    </w:p>
    <w:p w14:paraId="422E15A8" w14:textId="77777777" w:rsidR="009F7BC6" w:rsidRPr="009F7BC6" w:rsidRDefault="009F7BC6" w:rsidP="009F7B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F7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F7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&lt;/summary&gt;</w:t>
      </w:r>
    </w:p>
    <w:p w14:paraId="7D01AA1D" w14:textId="77777777" w:rsidR="009F7BC6" w:rsidRPr="009F7BC6" w:rsidRDefault="009F7BC6" w:rsidP="009F7B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F7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F7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9F7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this is an introduction to hidden magic</w:t>
      </w:r>
      <w:r w:rsidRPr="009F7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3E823CE" w14:textId="77777777" w:rsidR="009F7BC6" w:rsidRPr="009F7BC6" w:rsidRDefault="009F7BC6" w:rsidP="009F7B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F7B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F7B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&lt;/details&gt;</w:t>
      </w:r>
    </w:p>
    <w:p w14:paraId="3BC4D8EC" w14:textId="737251D3" w:rsidR="009F7BC6" w:rsidRDefault="009F7BC6" w:rsidP="00FD6A0D"/>
    <w:p w14:paraId="50474C13" w14:textId="5A3E51BD" w:rsidR="009F7BC6" w:rsidRDefault="009F7BC6" w:rsidP="00FD6A0D">
      <w:pPr>
        <w:rPr>
          <w:noProof/>
        </w:rPr>
      </w:pPr>
      <w:r>
        <w:rPr>
          <w:noProof/>
        </w:rPr>
        <w:drawing>
          <wp:inline distT="0" distB="0" distL="0" distR="0" wp14:anchorId="527A970E" wp14:editId="4401E048">
            <wp:extent cx="960203" cy="1600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BC6">
        <w:rPr>
          <w:noProof/>
        </w:rPr>
        <w:t xml:space="preserve"> </w:t>
      </w:r>
    </w:p>
    <w:p w14:paraId="23D29B86" w14:textId="15A7CB5A" w:rsidR="009F7BC6" w:rsidRDefault="009F7BC6" w:rsidP="00FD6A0D">
      <w:pPr>
        <w:rPr>
          <w:noProof/>
        </w:rPr>
      </w:pPr>
      <w:r>
        <w:rPr>
          <w:noProof/>
        </w:rPr>
        <w:t>Becomes after clicking</w:t>
      </w:r>
    </w:p>
    <w:p w14:paraId="03B9F9A7" w14:textId="0056E1C6" w:rsidR="009F7BC6" w:rsidRDefault="009F7BC6" w:rsidP="00FD6A0D">
      <w:r>
        <w:rPr>
          <w:noProof/>
        </w:rPr>
        <w:drawing>
          <wp:inline distT="0" distB="0" distL="0" distR="0" wp14:anchorId="2BB4E68D" wp14:editId="55FD7056">
            <wp:extent cx="2903472" cy="632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E05" w14:textId="08C6AC4A" w:rsidR="0003711C" w:rsidRDefault="0003711C" w:rsidP="00FD6A0D"/>
    <w:p w14:paraId="48CC45E9" w14:textId="5F6C5CB2" w:rsidR="0003711C" w:rsidRDefault="0003711C" w:rsidP="0003711C">
      <w:pPr>
        <w:pStyle w:val="Heading1"/>
      </w:pPr>
      <w:r>
        <w:t>Tables in HTML page</w:t>
      </w:r>
    </w:p>
    <w:p w14:paraId="40CC8887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019E6B34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proofErr w:type="gramEnd"/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5835A4C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27A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7A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27A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2BD621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border-collapse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27A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collapse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C257A0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27A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A87256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E372596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4A9A4E4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E27A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27778C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42222F4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CA3D676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27A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675551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E27A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27AC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aqua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40E65B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27A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D21A69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E27A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4BF09C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25A4891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5B2D0E00" w14:textId="4FCDB0B1" w:rsidR="0003711C" w:rsidRDefault="00E27ACC" w:rsidP="0003711C">
      <w:r>
        <w:t>…</w:t>
      </w:r>
    </w:p>
    <w:p w14:paraId="571A98BE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</w:p>
    <w:p w14:paraId="326292E2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&lt;caption&gt;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My Secret </w:t>
      </w:r>
      <w:proofErr w:type="spellStart"/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TimeTable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&lt;/caption&gt;</w:t>
      </w:r>
    </w:p>
    <w:p w14:paraId="0AA9A41F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2909FFB2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A31F9C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Tue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009C9C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Wed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84C6BE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Thu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C93818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Fri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79DF16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2703E31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270E8032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Maths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258BFF3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Science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1C8D08D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S.S.t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FF5940E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Hindi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B3DA6F8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English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73B2F50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4930B3F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8233B0B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Maths 1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A9CCF97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Science 1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CD4AF57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S.S.t 1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657947F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Hindi 1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8E87139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English 1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84C948A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CEB3D22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7953ABD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Maths 2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2FB2207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Science 2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7553752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S.S.t 2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B37F0EB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Hindi 2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C22670C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English 2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ED824FB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50F810F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2ED6E80E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Maths 2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5911F21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Science 2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B63F7C0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S.S.t 2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5245485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Hindi 2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DCB4F01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English 2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BA2A74B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9F8981F" w14:textId="77777777" w:rsidR="00E27ACC" w:rsidRPr="00E27ACC" w:rsidRDefault="00E27ACC" w:rsidP="00E27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27A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27AC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21004A39" w14:textId="1FBCEA7F" w:rsidR="00E27ACC" w:rsidRDefault="00C80622" w:rsidP="0003711C">
      <w:r>
        <w:rPr>
          <w:noProof/>
        </w:rPr>
        <w:drawing>
          <wp:anchor distT="0" distB="0" distL="114300" distR="114300" simplePos="0" relativeHeight="251658240" behindDoc="1" locked="0" layoutInCell="1" allowOverlap="1" wp14:anchorId="650F333E" wp14:editId="2AF09487">
            <wp:simplePos x="0" y="0"/>
            <wp:positionH relativeFrom="column">
              <wp:posOffset>476250</wp:posOffset>
            </wp:positionH>
            <wp:positionV relativeFrom="paragraph">
              <wp:posOffset>190499</wp:posOffset>
            </wp:positionV>
            <wp:extent cx="5143500" cy="263109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52" cy="2632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ACC">
        <w:t>This is how a basic time-table is made.</w:t>
      </w:r>
    </w:p>
    <w:p w14:paraId="121689F4" w14:textId="207ABD4D" w:rsidR="00E27ACC" w:rsidRDefault="00E27ACC" w:rsidP="0003711C"/>
    <w:p w14:paraId="7DEACE54" w14:textId="77777777" w:rsidR="00E233E9" w:rsidRDefault="00E233E9" w:rsidP="00E27ACC">
      <w:pPr>
        <w:pStyle w:val="Heading1"/>
      </w:pPr>
    </w:p>
    <w:p w14:paraId="592F5273" w14:textId="33FA5D49" w:rsidR="00E27ACC" w:rsidRDefault="00E27ACC" w:rsidP="00E27ACC">
      <w:pPr>
        <w:pStyle w:val="Heading1"/>
      </w:pPr>
      <w:r>
        <w:t>Span Table rows and Columns</w:t>
      </w:r>
    </w:p>
    <w:p w14:paraId="26D97B3C" w14:textId="554BA713" w:rsidR="00E233E9" w:rsidRPr="00E233E9" w:rsidRDefault="007D64C8" w:rsidP="00E233E9">
      <w:proofErr w:type="spellStart"/>
      <w:r>
        <w:t>Rowspan</w:t>
      </w:r>
      <w:proofErr w:type="spellEnd"/>
      <w:r>
        <w:t xml:space="preserve"> and </w:t>
      </w:r>
      <w:proofErr w:type="spellStart"/>
      <w:r>
        <w:t>colspan</w:t>
      </w:r>
      <w:proofErr w:type="spellEnd"/>
    </w:p>
    <w:p w14:paraId="21B056BC" w14:textId="77777777" w:rsidR="007D64C8" w:rsidRP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4FC293E" w14:textId="77777777" w:rsidR="007D64C8" w:rsidRP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64C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proofErr w:type="spellEnd"/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64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64C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64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7D64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7D64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Lunch Break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8C6D2D0" w14:textId="52556E60" w:rsid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27836FC" w14:textId="16064EB7" w:rsidR="007D64C8" w:rsidRP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………………………</w:t>
      </w:r>
    </w:p>
    <w:p w14:paraId="65685117" w14:textId="77777777" w:rsidR="007D64C8" w:rsidRP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6DFBDD75" w14:textId="77777777" w:rsidR="007D64C8" w:rsidRP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64C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rowspan</w:t>
      </w:r>
      <w:proofErr w:type="spellEnd"/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64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Hours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26BC63D" w14:textId="77777777" w:rsidR="007D64C8" w:rsidRP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A1125D" w14:textId="77777777" w:rsidR="007D64C8" w:rsidRP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Tue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4A4B88" w14:textId="77777777" w:rsidR="007D64C8" w:rsidRP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Wed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4080C5" w14:textId="77777777" w:rsidR="007D64C8" w:rsidRP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Thu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398A94E" w14:textId="77777777" w:rsidR="007D64C8" w:rsidRPr="007D64C8" w:rsidRDefault="007D64C8" w:rsidP="007D6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D64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Fri</w:t>
      </w:r>
      <w:r w:rsidRPr="007D64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</w:t>
      </w:r>
    </w:p>
    <w:p w14:paraId="0A4E3711" w14:textId="5353001C" w:rsidR="00E27ACC" w:rsidRDefault="00082853" w:rsidP="00E27ACC">
      <w:r>
        <w:rPr>
          <w:noProof/>
        </w:rPr>
        <w:drawing>
          <wp:inline distT="0" distB="0" distL="0" distR="0" wp14:anchorId="3EB81AFF" wp14:editId="72DE403B">
            <wp:extent cx="5943600" cy="2826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0292" w14:textId="7DB9543D" w:rsidR="00082853" w:rsidRDefault="00082853" w:rsidP="00082853">
      <w:pPr>
        <w:pStyle w:val="Heading1"/>
      </w:pPr>
      <w:r>
        <w:t>Design Layouts using Tables</w:t>
      </w:r>
    </w:p>
    <w:p w14:paraId="49E1AD28" w14:textId="05C5A380" w:rsidR="00397CF0" w:rsidRPr="00397CF0" w:rsidRDefault="00397CF0" w:rsidP="00397CF0">
      <w:r>
        <w:t>I will make a table which will contain 3 images on a row and 2 rows of content.</w:t>
      </w:r>
    </w:p>
    <w:p w14:paraId="5BEE71B2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</w:p>
    <w:p w14:paraId="658CB3DF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61DD55AA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14:paraId="032C4AEE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"food"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"sand"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"/Assets/sandwich.jpg"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sandwih</w:t>
      </w:r>
      <w:proofErr w:type="spellEnd"/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5433CB7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Sandwich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0F7D116D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C123E04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14:paraId="72E1FADD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"food"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"burg"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"/Assets/burger.jpg"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"burg"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261E133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Burger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6009578A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</w:p>
    <w:p w14:paraId="61702631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"food"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"pav"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"/Assets/pav.jpg"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"pav"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6761692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Pav Bhaji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1B4CA0AE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5BCEB2E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9737DA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13466E81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00A0935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14:paraId="6C0FEE86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"food"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maggi</w:t>
      </w:r>
      <w:proofErr w:type="spellEnd"/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"/Assets/maggi.jpg"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maggi</w:t>
      </w:r>
      <w:proofErr w:type="spellEnd"/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A3E7454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Maggi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090198DB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</w:p>
    <w:p w14:paraId="1D51B0F9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"food"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momo</w:t>
      </w:r>
      <w:proofErr w:type="spellEnd"/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"/Assets/momo.jpg"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momo</w:t>
      </w:r>
      <w:proofErr w:type="spellEnd"/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1FF08C3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proofErr w:type="spellStart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Momos</w:t>
      </w:r>
      <w:proofErr w:type="spellEnd"/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1000058C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</w:p>
    <w:p w14:paraId="6BE18421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"food"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"noodles"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"/Assets/noodes.jpg"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7CF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7C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"noodles"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596CFA3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Noodles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45A87E8D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C0BB4FF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182B894F" w14:textId="77777777" w:rsidR="00397CF0" w:rsidRPr="00397CF0" w:rsidRDefault="00397CF0" w:rsidP="00397C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7C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97CF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798D03FE" w14:textId="54E84EB1" w:rsidR="00887A6D" w:rsidRDefault="00887A6D" w:rsidP="00887A6D">
      <w:pPr>
        <w:pStyle w:val="Heading1"/>
      </w:pPr>
      <w:r>
        <w:t>HTML Forms</w:t>
      </w:r>
    </w:p>
    <w:p w14:paraId="6F1FCCFE" w14:textId="754741C7" w:rsidR="00887A6D" w:rsidRDefault="00887A6D" w:rsidP="00887A6D">
      <w:proofErr w:type="gramStart"/>
      <w:r>
        <w:t>Lets</w:t>
      </w:r>
      <w:proofErr w:type="gramEnd"/>
      <w:r>
        <w:t xml:space="preserve"> create a login form along with submit button</w:t>
      </w:r>
    </w:p>
    <w:p w14:paraId="6FF4C6D2" w14:textId="77777777" w:rsidR="00A82F8D" w:rsidRPr="00A82F8D" w:rsidRDefault="00A82F8D" w:rsidP="00A82F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F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1C7C478C" w14:textId="77777777" w:rsidR="00A82F8D" w:rsidRPr="00A82F8D" w:rsidRDefault="00A82F8D" w:rsidP="00A82F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F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2F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82F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F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82F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F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82F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F8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82F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F8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A82F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D19701" w14:textId="77777777" w:rsidR="00A82F8D" w:rsidRPr="00A82F8D" w:rsidRDefault="00A82F8D" w:rsidP="00A82F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F8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82F8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9B37604" w14:textId="5C66BE00" w:rsidR="00A82F8D" w:rsidRDefault="00A82F8D" w:rsidP="00887A6D">
      <w:r>
        <w:t>Type can be date text, and any other field and name is used to identify while using or fetching it to the backend.</w:t>
      </w:r>
    </w:p>
    <w:p w14:paraId="01079ACC" w14:textId="77777777" w:rsidR="004C140D" w:rsidRPr="004C140D" w:rsidRDefault="004C140D" w:rsidP="004C1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4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C1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140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C1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1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4C1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140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C1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1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4C14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CA45AD" w14:textId="77777777" w:rsidR="004C140D" w:rsidRPr="004C140D" w:rsidRDefault="004C140D" w:rsidP="004C1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4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4C14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C14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DFAEDA" w14:textId="77777777" w:rsidR="004C140D" w:rsidRPr="004C140D" w:rsidRDefault="004C140D" w:rsidP="004C14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4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C1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140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C1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1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4C1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C140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4C14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C14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"Click to Submit"</w:t>
      </w:r>
      <w:r w:rsidRPr="004C14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93DFE9" w14:textId="2A6AF6DE" w:rsidR="004C140D" w:rsidRDefault="004C140D" w:rsidP="00887A6D"/>
    <w:p w14:paraId="34520668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49CC983A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Gender: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F8B7BF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&lt;/input&gt;</w:t>
      </w:r>
    </w:p>
    <w:p w14:paraId="08ADE997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&lt;/input&gt;</w:t>
      </w:r>
    </w:p>
    <w:p w14:paraId="12E6F91C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"other"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"other"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Others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&lt;/input&gt;</w:t>
      </w:r>
    </w:p>
    <w:p w14:paraId="41EF63F0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7D9D3F1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1AA491A8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Security Question: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7489FC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"security-question"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DE6BFA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What was your first Pet </w:t>
      </w:r>
      <w:proofErr w:type="gramStart"/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name?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/option&gt;</w:t>
      </w:r>
    </w:p>
    <w:p w14:paraId="02E13116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What was your first School </w:t>
      </w:r>
      <w:proofErr w:type="gramStart"/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name?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/option&gt;</w:t>
      </w:r>
    </w:p>
    <w:p w14:paraId="1424D59D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&lt;option&gt;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What was your first Crush </w:t>
      </w:r>
      <w:proofErr w:type="gramStart"/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name?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/option&gt;</w:t>
      </w:r>
    </w:p>
    <w:p w14:paraId="6423997D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14:paraId="44C43CC2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75BAAFB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52BB241E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"answer"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"30"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6570EE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EAA5916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828A04B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"terms-conditions"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95C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95C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"accept"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9A4E76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I agree to Accept all the terms and Conditions.</w:t>
      </w:r>
    </w:p>
    <w:p w14:paraId="2FC0F051" w14:textId="77777777" w:rsidR="00995CA3" w:rsidRPr="00995CA3" w:rsidRDefault="00995CA3" w:rsidP="0099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5C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95C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48D7392" w14:textId="08EEB28F" w:rsidR="00995CA3" w:rsidRDefault="00995CA3" w:rsidP="00887A6D">
      <w:r>
        <w:rPr>
          <w:noProof/>
        </w:rPr>
        <w:drawing>
          <wp:inline distT="0" distB="0" distL="0" distR="0" wp14:anchorId="2F1C5BF9" wp14:editId="745E4EFB">
            <wp:extent cx="3905250" cy="4029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8704" cy="40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C49B" w14:textId="06D92435" w:rsidR="00CF566E" w:rsidRDefault="00AA6DB4" w:rsidP="00AA6DB4">
      <w:pPr>
        <w:pStyle w:val="Heading1"/>
      </w:pPr>
      <w:r>
        <w:lastRenderedPageBreak/>
        <w:t>Form Methods: Get and Post</w:t>
      </w:r>
    </w:p>
    <w:p w14:paraId="534EBAAD" w14:textId="66B61347" w:rsidR="00AA6DB4" w:rsidRDefault="00AA6DB4" w:rsidP="00AA6DB4">
      <w:r>
        <w:t>To Reach to the backend we use Get or Post</w:t>
      </w:r>
    </w:p>
    <w:p w14:paraId="720E775D" w14:textId="5886939E" w:rsidR="00AA6DB4" w:rsidRDefault="00C06107" w:rsidP="00AA6DB4">
      <w:r>
        <w:t>Get has a</w:t>
      </w:r>
      <w:r w:rsidR="006913A1">
        <w:t xml:space="preserve"> </w:t>
      </w:r>
      <w:r>
        <w:t xml:space="preserve">limit of 300 </w:t>
      </w:r>
      <w:proofErr w:type="spellStart"/>
      <w:r>
        <w:t>chars</w:t>
      </w:r>
      <w:proofErr w:type="spellEnd"/>
      <w:r>
        <w:t xml:space="preserve"> and </w:t>
      </w:r>
      <w:proofErr w:type="gramStart"/>
      <w:r>
        <w:t>cant</w:t>
      </w:r>
      <w:proofErr w:type="gramEnd"/>
      <w:r>
        <w:t xml:space="preserve"> be useful to send </w:t>
      </w:r>
      <w:r w:rsidR="006913A1">
        <w:t xml:space="preserve">Important data such as password and all because it can be visible from the </w:t>
      </w:r>
      <w:proofErr w:type="spellStart"/>
      <w:r w:rsidR="006913A1">
        <w:t>url</w:t>
      </w:r>
      <w:proofErr w:type="spellEnd"/>
      <w:r w:rsidR="006913A1">
        <w:t xml:space="preserve"> if we submit it.</w:t>
      </w:r>
    </w:p>
    <w:p w14:paraId="3DDA0CCF" w14:textId="1EACFF6D" w:rsidR="00973B79" w:rsidRDefault="00973B79" w:rsidP="00AA6DB4">
      <w:r>
        <w:t xml:space="preserve">While Post </w:t>
      </w:r>
      <w:proofErr w:type="spellStart"/>
      <w:r>
        <w:t>does’nt</w:t>
      </w:r>
      <w:proofErr w:type="spellEnd"/>
      <w:r>
        <w:t xml:space="preserve"> have limitations and it works behind the scene for which we are not supposed to be bothered of.</w:t>
      </w:r>
    </w:p>
    <w:p w14:paraId="6DCFB044" w14:textId="0DE21782" w:rsidR="00973B79" w:rsidRDefault="002575C9" w:rsidP="00973B79">
      <w:pPr>
        <w:pStyle w:val="Heading1"/>
      </w:pPr>
      <w:r>
        <w:t xml:space="preserve">New Form: </w:t>
      </w:r>
      <w:proofErr w:type="spellStart"/>
      <w:r w:rsidR="00973B79">
        <w:t>Datalist</w:t>
      </w:r>
      <w:proofErr w:type="spellEnd"/>
      <w:r w:rsidR="00973B79">
        <w:t xml:space="preserve"> and Output</w:t>
      </w:r>
    </w:p>
    <w:p w14:paraId="43A5A74A" w14:textId="2167A944" w:rsidR="00973B79" w:rsidRDefault="00A20487" w:rsidP="00973B79">
      <w:r>
        <w:t>Dropdown and auto complete textbox to select items from the list like</w:t>
      </w:r>
      <w:r>
        <w:br/>
        <w:t>choose your college</w:t>
      </w:r>
    </w:p>
    <w:p w14:paraId="6A667DF2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78FA9AD5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75C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list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"technologies"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75C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"technology"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112C920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datalist</w:t>
      </w:r>
      <w:proofErr w:type="spellEnd"/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75C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"technologies"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BAB243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75C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"HTML"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&gt;&lt;/option&gt;</w:t>
      </w:r>
    </w:p>
    <w:p w14:paraId="7D555B73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75C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"CSS"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&gt;&lt;/option&gt;</w:t>
      </w:r>
    </w:p>
    <w:p w14:paraId="4EA243F0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75C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JAVAScript</w:t>
      </w:r>
      <w:proofErr w:type="spellEnd"/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&gt;&lt;/option&gt;</w:t>
      </w:r>
    </w:p>
    <w:p w14:paraId="42151D16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75C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"React.js"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&gt;&lt;/option&gt;</w:t>
      </w:r>
    </w:p>
    <w:p w14:paraId="3F09B919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75C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"JAVA"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&gt;&lt;/option&gt;</w:t>
      </w:r>
    </w:p>
    <w:p w14:paraId="730EC155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75C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"C++"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&gt;&lt;/option&gt;</w:t>
      </w:r>
    </w:p>
    <w:p w14:paraId="181BBE23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75C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575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"Python"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&gt;&lt;/option&gt;</w:t>
      </w:r>
    </w:p>
    <w:p w14:paraId="7B59F9B0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datalist</w:t>
      </w:r>
      <w:proofErr w:type="spellEnd"/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CCBEE3" w14:textId="77777777" w:rsidR="002575C9" w:rsidRPr="002575C9" w:rsidRDefault="002575C9" w:rsidP="002575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5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75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397BB56C" w14:textId="0BC80950" w:rsidR="002575C9" w:rsidRDefault="002575C9" w:rsidP="001275BA">
      <w:r>
        <w:rPr>
          <w:noProof/>
        </w:rPr>
        <w:drawing>
          <wp:inline distT="0" distB="0" distL="0" distR="0" wp14:anchorId="0C6A6BC5" wp14:editId="57BBE53E">
            <wp:extent cx="2219325" cy="2419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519" cy="24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ECED" w14:textId="19794B42" w:rsidR="001275BA" w:rsidRDefault="001275BA" w:rsidP="001275BA">
      <w:pPr>
        <w:pStyle w:val="Heading1"/>
      </w:pPr>
      <w:r>
        <w:lastRenderedPageBreak/>
        <w:t>New Form: Input type</w:t>
      </w:r>
    </w:p>
    <w:p w14:paraId="7BB9228A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086EF6F5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Username: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04BAFF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79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79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79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79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867FA2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DB5022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Password: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9DD980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79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79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79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79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AE09B3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B6D7CA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79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79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79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79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79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79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"1999-01-01"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815054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F3683A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79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79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798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798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F25E60" w14:textId="77777777" w:rsidR="000C7987" w:rsidRPr="000C7987" w:rsidRDefault="000C7987" w:rsidP="000C79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798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798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5D48EC7B" w14:textId="698EE228" w:rsidR="001275BA" w:rsidRDefault="000C7987" w:rsidP="001275BA">
      <w:r>
        <w:rPr>
          <w:noProof/>
        </w:rPr>
        <w:drawing>
          <wp:inline distT="0" distB="0" distL="0" distR="0" wp14:anchorId="6AC2A957" wp14:editId="48E76391">
            <wp:extent cx="2042337" cy="334547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89F">
        <w:t>Reset button is used to reset the fields</w:t>
      </w:r>
    </w:p>
    <w:p w14:paraId="2986F991" w14:textId="2F506311" w:rsidR="005A089F" w:rsidRDefault="005A089F" w:rsidP="005A089F">
      <w:pPr>
        <w:pStyle w:val="Heading1"/>
      </w:pPr>
      <w:r>
        <w:t>New Form: Placeholder</w:t>
      </w:r>
      <w:r w:rsidR="00277E8A">
        <w:t xml:space="preserve"> and Autofocus</w:t>
      </w:r>
    </w:p>
    <w:p w14:paraId="7F734ACF" w14:textId="77777777" w:rsidR="00277E8A" w:rsidRPr="00277E8A" w:rsidRDefault="00277E8A" w:rsidP="00277E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7E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77E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7E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277E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77E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"input-item"</w:t>
      </w:r>
      <w:r w:rsidRPr="00277E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7E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77E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77E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277E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7E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77E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77E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"full-name"</w:t>
      </w:r>
      <w:r w:rsidRPr="00277E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77E8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277E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77E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 Name"</w:t>
      </w:r>
      <w:r w:rsidRPr="00277E8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F552AD" w14:textId="7B47BA8F" w:rsidR="00277E8A" w:rsidRDefault="00277E8A" w:rsidP="00277E8A">
      <w:r>
        <w:rPr>
          <w:noProof/>
        </w:rPr>
        <w:drawing>
          <wp:inline distT="0" distB="0" distL="0" distR="0" wp14:anchorId="69B22423" wp14:editId="72215024">
            <wp:extent cx="3215919" cy="624894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EDCC" w14:textId="19284A57" w:rsidR="00277E8A" w:rsidRDefault="00277E8A" w:rsidP="00277E8A">
      <w:r>
        <w:t xml:space="preserve">TO put in focus mode of a current tab such that whenever we </w:t>
      </w:r>
      <w:proofErr w:type="gramStart"/>
      <w:r>
        <w:t>opens</w:t>
      </w:r>
      <w:proofErr w:type="gramEnd"/>
      <w:r>
        <w:t xml:space="preserve"> the site that element will start highlighting with cursor blinking.</w:t>
      </w:r>
    </w:p>
    <w:p w14:paraId="6FEC855B" w14:textId="77777777" w:rsidR="000C2EAA" w:rsidRPr="000C2EAA" w:rsidRDefault="000C2EAA" w:rsidP="000C2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2E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&lt;input</w:t>
      </w:r>
      <w:r w:rsidRPr="000C2E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2EA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C2E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2E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"input-item"</w:t>
      </w:r>
      <w:r w:rsidRPr="000C2E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2EA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C2E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2E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C2E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2EA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C2E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2E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"full-name"</w:t>
      </w:r>
      <w:r w:rsidRPr="000C2E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2EA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0C2E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2EA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 Name"</w:t>
      </w:r>
      <w:r w:rsidRPr="000C2EA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2EA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autofocus</w:t>
      </w:r>
      <w:r w:rsidRPr="000C2EA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B8AFB7" w14:textId="78B492E3" w:rsidR="00277E8A" w:rsidRDefault="000C2EAA" w:rsidP="00277E8A">
      <w:r>
        <w:t>Multiple is used to select multiple Options from the dropdown</w:t>
      </w:r>
    </w:p>
    <w:p w14:paraId="77C64234" w14:textId="77777777" w:rsidR="005655E2" w:rsidRPr="005655E2" w:rsidRDefault="005655E2" w:rsidP="005655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55E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5655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5E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655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5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"security-question"</w:t>
      </w:r>
      <w:r w:rsidRPr="005655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5E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5655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655E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"input-item"</w:t>
      </w:r>
      <w:r w:rsidRPr="005655E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655E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multiple</w:t>
      </w:r>
      <w:r w:rsidRPr="005655E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7413FD" w14:textId="3DAA2A87" w:rsidR="005655E2" w:rsidRDefault="005655E2" w:rsidP="00277E8A">
      <w:r>
        <w:t>To select multiple use ctrl and then click</w:t>
      </w:r>
    </w:p>
    <w:p w14:paraId="442E4473" w14:textId="1B540BFE" w:rsidR="005655E2" w:rsidRDefault="005655E2" w:rsidP="005655E2">
      <w:pPr>
        <w:pStyle w:val="Heading1"/>
      </w:pPr>
      <w:r>
        <w:t>Form Validation</w:t>
      </w:r>
    </w:p>
    <w:p w14:paraId="08449F0E" w14:textId="77777777" w:rsidR="004A46C7" w:rsidRPr="004A46C7" w:rsidRDefault="004A46C7" w:rsidP="004A4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46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A46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46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4A46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A46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"input-item"</w:t>
      </w:r>
      <w:r w:rsidRPr="004A46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46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A46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A46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4A46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46C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A46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A46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4A46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46C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required</w:t>
      </w:r>
      <w:r w:rsidRPr="004A46C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5CC646" w14:textId="5DF3F50B" w:rsidR="005655E2" w:rsidRDefault="006E145F" w:rsidP="005655E2">
      <w:proofErr w:type="gramStart"/>
      <w:r w:rsidRPr="006E145F">
        <w:rPr>
          <w:b/>
          <w:bCs/>
        </w:rPr>
        <w:t>Required</w:t>
      </w:r>
      <w:r>
        <w:t>:-</w:t>
      </w:r>
      <w:proofErr w:type="gramEnd"/>
      <w:r>
        <w:t xml:space="preserve"> </w:t>
      </w:r>
      <w:r w:rsidR="004A46C7">
        <w:t>Makes it compulsory to fill while clicking submit</w:t>
      </w:r>
    </w:p>
    <w:p w14:paraId="1B9DFB91" w14:textId="42606B8E" w:rsidR="004A46C7" w:rsidRDefault="006E145F" w:rsidP="005655E2">
      <w:proofErr w:type="spellStart"/>
      <w:proofErr w:type="gramStart"/>
      <w:r w:rsidRPr="006E145F">
        <w:rPr>
          <w:b/>
          <w:bCs/>
        </w:rPr>
        <w:t>MaxLength</w:t>
      </w:r>
      <w:proofErr w:type="spellEnd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>
        <w:t xml:space="preserve"> cant write above this char limit</w:t>
      </w:r>
    </w:p>
    <w:p w14:paraId="2115E408" w14:textId="77777777" w:rsidR="006E145F" w:rsidRPr="006E145F" w:rsidRDefault="006E145F" w:rsidP="006E1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14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E145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145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6E145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E14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"input-item"</w:t>
      </w:r>
      <w:r w:rsidRPr="006E145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145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E145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E14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6E145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145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6E145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E145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6E145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E145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maxlength</w:t>
      </w:r>
      <w:proofErr w:type="spellEnd"/>
      <w:r w:rsidRPr="006E145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</w:t>
      </w:r>
      <w:r w:rsidRPr="006E145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"8"</w:t>
      </w:r>
      <w:r w:rsidRPr="006E145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145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6E145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0B0B98" w14:textId="0F83872C" w:rsidR="006E145F" w:rsidRDefault="00E876AC" w:rsidP="005655E2">
      <w:r w:rsidRPr="00E876AC">
        <w:rPr>
          <w:b/>
          <w:bCs/>
        </w:rPr>
        <w:t xml:space="preserve">Min and </w:t>
      </w:r>
      <w:proofErr w:type="gramStart"/>
      <w:r w:rsidRPr="00E876AC">
        <w:rPr>
          <w:b/>
          <w:bCs/>
        </w:rPr>
        <w:t>Max</w:t>
      </w:r>
      <w:r>
        <w:t>:-</w:t>
      </w:r>
      <w:proofErr w:type="gramEnd"/>
      <w:r>
        <w:t xml:space="preserve"> These are the limits used to boundary the input.</w:t>
      </w:r>
    </w:p>
    <w:p w14:paraId="3FDF645F" w14:textId="77777777" w:rsidR="006419AF" w:rsidRPr="006419AF" w:rsidRDefault="006419AF" w:rsidP="0064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419A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4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419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"input-item"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4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419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419A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min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</w:t>
      </w:r>
      <w:r w:rsidRPr="006419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"18"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 xml:space="preserve"> </w:t>
      </w:r>
      <w:r w:rsidRPr="006419A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max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</w:t>
      </w:r>
      <w:r w:rsidRPr="006419A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"80"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4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419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"age"</w:t>
      </w:r>
      <w:r w:rsidRPr="006419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419A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6419A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E55167" w14:textId="77777777" w:rsidR="006419AF" w:rsidRPr="006E145F" w:rsidRDefault="006419AF" w:rsidP="005655E2"/>
    <w:p w14:paraId="4B8C15A0" w14:textId="57BF50E7" w:rsidR="005A089F" w:rsidRDefault="00AC2DB3" w:rsidP="00AC2DB3">
      <w:pPr>
        <w:pStyle w:val="Heading1"/>
      </w:pPr>
      <w:r>
        <w:t>Media on Webpage</w:t>
      </w:r>
    </w:p>
    <w:p w14:paraId="618F9DEF" w14:textId="6F0DE4CE" w:rsidR="00AC2DB3" w:rsidRDefault="00AC2DB3" w:rsidP="00AC2DB3">
      <w:r>
        <w:t>Starts with Adding a video</w:t>
      </w:r>
    </w:p>
    <w:p w14:paraId="11858B35" w14:textId="77777777" w:rsidR="00AC2DB3" w:rsidRPr="00AC2DB3" w:rsidRDefault="00AC2DB3" w:rsidP="00AC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2D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&lt;video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2DB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controls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2D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2D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"360"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2D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2D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"240"</w:t>
      </w:r>
      <w:r w:rsidRPr="00AC2D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3A2B72" w14:textId="77777777" w:rsidR="00AC2DB3" w:rsidRPr="00AC2DB3" w:rsidRDefault="00AC2DB3" w:rsidP="00AC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C2D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&lt;source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2D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2D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"/Assets/thor.mp4"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2D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2D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"video/mp4"</w:t>
      </w:r>
      <w:r w:rsidRPr="00AC2D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A1A14A" w14:textId="77777777" w:rsidR="00AC2DB3" w:rsidRPr="00AC2DB3" w:rsidRDefault="00AC2DB3" w:rsidP="00AC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2D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&lt;/video&gt;</w:t>
      </w:r>
    </w:p>
    <w:p w14:paraId="030FA3FB" w14:textId="00875B8B" w:rsidR="00AC2DB3" w:rsidRDefault="00AC2DB3" w:rsidP="00AC2DB3">
      <w:r>
        <w:t xml:space="preserve">Control gives access to play the </w:t>
      </w:r>
      <w:proofErr w:type="spellStart"/>
      <w:proofErr w:type="gramStart"/>
      <w:r>
        <w:t>content.</w:t>
      </w:r>
      <w:r w:rsidR="000C08BA">
        <w:t>webp</w:t>
      </w:r>
      <w:proofErr w:type="spellEnd"/>
      <w:proofErr w:type="gramEnd"/>
      <w:r w:rsidR="000C08BA">
        <w:t>, and other formats also available.</w:t>
      </w:r>
    </w:p>
    <w:p w14:paraId="54109AB1" w14:textId="77777777" w:rsidR="00AC2DB3" w:rsidRPr="00AC2DB3" w:rsidRDefault="00AC2DB3" w:rsidP="00AC2D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2D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&lt;video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2D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controls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2D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2D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"360"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2DB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C2DB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"240"</w:t>
      </w:r>
      <w:r w:rsidRPr="00AC2DB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2DB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autoplay</w:t>
      </w:r>
      <w:proofErr w:type="spellEnd"/>
      <w:r w:rsidRPr="00AC2DB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155E64" w14:textId="34199146" w:rsidR="00AC2DB3" w:rsidRDefault="00270940" w:rsidP="00AC2DB3">
      <w:r>
        <w:t xml:space="preserve">This </w:t>
      </w:r>
      <w:proofErr w:type="spellStart"/>
      <w:r>
        <w:t>autoplay</w:t>
      </w:r>
      <w:proofErr w:type="spellEnd"/>
      <w:r>
        <w:t xml:space="preserve"> helps to play automatically wheneve</w:t>
      </w:r>
      <w:r w:rsidR="000C08BA">
        <w:t>r</w:t>
      </w:r>
      <w:r>
        <w:t xml:space="preserve"> we </w:t>
      </w:r>
      <w:proofErr w:type="gramStart"/>
      <w:r>
        <w:t>reaches</w:t>
      </w:r>
      <w:proofErr w:type="gramEnd"/>
      <w:r>
        <w:t xml:space="preserve"> the site.</w:t>
      </w:r>
    </w:p>
    <w:p w14:paraId="1AAEB77F" w14:textId="18E72037" w:rsidR="009E0B1C" w:rsidRDefault="009E0B1C" w:rsidP="00AC2DB3">
      <w:pPr>
        <w:rPr>
          <w:b/>
          <w:bCs/>
        </w:rPr>
      </w:pPr>
      <w:r w:rsidRPr="009E0B1C">
        <w:rPr>
          <w:b/>
          <w:bCs/>
        </w:rPr>
        <w:t>Adding Audio</w:t>
      </w:r>
    </w:p>
    <w:p w14:paraId="0A2F129E" w14:textId="77777777" w:rsidR="000C08BA" w:rsidRPr="000C08BA" w:rsidRDefault="000C08BA" w:rsidP="000C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8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&lt;audio</w:t>
      </w:r>
      <w:r w:rsidRPr="000C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8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controls</w:t>
      </w:r>
      <w:r w:rsidRPr="000C08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AE9DB5D" w14:textId="77777777" w:rsidR="000C08BA" w:rsidRPr="000C08BA" w:rsidRDefault="000C08BA" w:rsidP="000C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C08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&lt;source</w:t>
      </w:r>
      <w:r w:rsidRPr="000C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C08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0C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"/Assets/sunrise.mp3"</w:t>
      </w:r>
      <w:r w:rsidRPr="000C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C08B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C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C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"audio/mp3"</w:t>
      </w:r>
      <w:r w:rsidRPr="000C08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915FD2" w14:textId="77777777" w:rsidR="000C08BA" w:rsidRPr="000C08BA" w:rsidRDefault="000C08BA" w:rsidP="000C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C08B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&lt;/audio&gt;</w:t>
      </w:r>
    </w:p>
    <w:p w14:paraId="75CBA95B" w14:textId="5CDD7465" w:rsidR="009E0B1C" w:rsidRDefault="000C08BA" w:rsidP="000C08BA">
      <w:proofErr w:type="gramStart"/>
      <w:r>
        <w:t>Again</w:t>
      </w:r>
      <w:proofErr w:type="gramEnd"/>
      <w:r>
        <w:t xml:space="preserve"> controls is Important. Wav, </w:t>
      </w:r>
      <w:proofErr w:type="spellStart"/>
      <w:r>
        <w:t>ogg</w:t>
      </w:r>
      <w:proofErr w:type="spellEnd"/>
      <w:r>
        <w:t xml:space="preserve"> is all </w:t>
      </w:r>
      <w:proofErr w:type="spellStart"/>
      <w:r>
        <w:t>Accptable</w:t>
      </w:r>
      <w:proofErr w:type="spellEnd"/>
      <w:r w:rsidR="005F76DF">
        <w:t>.</w:t>
      </w:r>
    </w:p>
    <w:p w14:paraId="36C74000" w14:textId="3BFF6100" w:rsidR="005F76DF" w:rsidRDefault="005F76DF" w:rsidP="000C08BA">
      <w:r>
        <w:t xml:space="preserve">Now Embed is used for </w:t>
      </w:r>
      <w:proofErr w:type="spellStart"/>
      <w:proofErr w:type="gramStart"/>
      <w:r>
        <w:t>swf</w:t>
      </w:r>
      <w:proofErr w:type="spellEnd"/>
      <w:r>
        <w:t>(</w:t>
      </w:r>
      <w:proofErr w:type="gramEnd"/>
      <w:r>
        <w:t>Small web format) flash files.</w:t>
      </w:r>
    </w:p>
    <w:p w14:paraId="3DC3DF60" w14:textId="010006C0" w:rsidR="005F76DF" w:rsidRDefault="005F76DF" w:rsidP="005F7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5F76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&lt;embed</w:t>
      </w:r>
      <w:r w:rsidRPr="005F76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76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5F76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76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"200"</w:t>
      </w:r>
      <w:r w:rsidRPr="005F76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76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5F76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76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"150"</w:t>
      </w:r>
      <w:r w:rsidRPr="005F76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F76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5F76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76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"/Assets/sample.swf"</w:t>
      </w:r>
      <w:r w:rsidRPr="005F76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0FB6CF" w14:textId="34AEC06D" w:rsidR="00EE7400" w:rsidRDefault="00EE7400" w:rsidP="00EE7400">
      <w:pPr>
        <w:rPr>
          <w:lang w:eastAsia="en-IN"/>
        </w:rPr>
      </w:pPr>
      <w:r>
        <w:rPr>
          <w:lang w:eastAsia="en-IN"/>
        </w:rPr>
        <w:t xml:space="preserve">Now this iframe helps to add </w:t>
      </w:r>
      <w:proofErr w:type="gramStart"/>
      <w:r>
        <w:rPr>
          <w:lang w:eastAsia="en-IN"/>
        </w:rPr>
        <w:t>New</w:t>
      </w:r>
      <w:proofErr w:type="gramEnd"/>
      <w:r>
        <w:rPr>
          <w:lang w:eastAsia="en-IN"/>
        </w:rPr>
        <w:t xml:space="preserve"> website inside a website</w:t>
      </w:r>
    </w:p>
    <w:p w14:paraId="5D3EB6F2" w14:textId="77777777" w:rsidR="00EE7400" w:rsidRPr="00EE7400" w:rsidRDefault="00EE7400" w:rsidP="00EE7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74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&lt;iframe</w:t>
      </w:r>
      <w:r w:rsidRPr="00EE74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740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EE74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E74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"600px"</w:t>
      </w:r>
      <w:r w:rsidRPr="00EE74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740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EE74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E74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"400px"</w:t>
      </w:r>
      <w:r w:rsidRPr="00EE74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740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EE740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E740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"https://a4abhishekkmr.github.io"</w:t>
      </w:r>
      <w:r w:rsidRPr="00EE740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&gt;&lt;/iframe&gt;</w:t>
      </w:r>
    </w:p>
    <w:p w14:paraId="2F18E2DA" w14:textId="77777777" w:rsidR="00EE7400" w:rsidRPr="005F76DF" w:rsidRDefault="00EE7400" w:rsidP="00EE7400">
      <w:pPr>
        <w:rPr>
          <w:lang w:eastAsia="en-IN"/>
        </w:rPr>
      </w:pPr>
    </w:p>
    <w:p w14:paraId="5576D91D" w14:textId="19F49A8D" w:rsidR="005F76DF" w:rsidRDefault="005F76DF" w:rsidP="000C08BA">
      <w:r>
        <w:t xml:space="preserve">Now to add </w:t>
      </w:r>
      <w:proofErr w:type="spellStart"/>
      <w:r>
        <w:t>Youtube</w:t>
      </w:r>
      <w:proofErr w:type="spellEnd"/>
      <w:r>
        <w:t xml:space="preserve"> Video</w:t>
      </w:r>
    </w:p>
    <w:p w14:paraId="57D9DCE0" w14:textId="4E47246D" w:rsidR="005F76DF" w:rsidRDefault="0092233A" w:rsidP="000C08BA">
      <w:r>
        <w:t xml:space="preserve">Right click on the Video and Select the </w:t>
      </w:r>
      <w:proofErr w:type="spellStart"/>
      <w:r>
        <w:t>EMbeded</w:t>
      </w:r>
      <w:proofErr w:type="spellEnd"/>
      <w:r>
        <w:t xml:space="preserve"> code option. And paste it on the webpage</w:t>
      </w:r>
    </w:p>
    <w:p w14:paraId="1A4D53D9" w14:textId="0122AAF3" w:rsidR="0092233A" w:rsidRDefault="0092233A" w:rsidP="000C08BA">
      <w:pPr>
        <w:rPr>
          <w:rStyle w:val="Hyperlink"/>
          <w:sz w:val="20"/>
          <w:szCs w:val="20"/>
        </w:rPr>
      </w:pPr>
      <w:r w:rsidRPr="0092233A">
        <w:rPr>
          <w:rStyle w:val="Hyperlink"/>
          <w:sz w:val="20"/>
          <w:szCs w:val="20"/>
        </w:rPr>
        <w:t xml:space="preserve">&lt;iframe width="702" height="395" </w:t>
      </w:r>
      <w:proofErr w:type="spellStart"/>
      <w:r w:rsidRPr="0092233A">
        <w:rPr>
          <w:rStyle w:val="Hyperlink"/>
          <w:sz w:val="20"/>
          <w:szCs w:val="20"/>
        </w:rPr>
        <w:t>src</w:t>
      </w:r>
      <w:proofErr w:type="spellEnd"/>
      <w:r w:rsidRPr="0092233A">
        <w:rPr>
          <w:rStyle w:val="Hyperlink"/>
          <w:sz w:val="20"/>
          <w:szCs w:val="20"/>
        </w:rPr>
        <w:t xml:space="preserve">="https://www.youtube.com/embed/bRs6E_SL2Tk" title="Backtracking | N Queens Problem | Permutations </w:t>
      </w:r>
      <w:proofErr w:type="gramStart"/>
      <w:r w:rsidRPr="0092233A">
        <w:rPr>
          <w:rStyle w:val="Hyperlink"/>
          <w:sz w:val="20"/>
          <w:szCs w:val="20"/>
        </w:rPr>
        <w:t>|  The</w:t>
      </w:r>
      <w:proofErr w:type="gramEnd"/>
      <w:r w:rsidRPr="0092233A">
        <w:rPr>
          <w:rStyle w:val="Hyperlink"/>
          <w:sz w:val="20"/>
          <w:szCs w:val="20"/>
        </w:rPr>
        <w:t xml:space="preserve"> Java Placement Course | Apna College |" frameborder="0" allow="accelerometer; </w:t>
      </w:r>
      <w:proofErr w:type="spellStart"/>
      <w:r w:rsidRPr="0092233A">
        <w:rPr>
          <w:rStyle w:val="Hyperlink"/>
          <w:sz w:val="20"/>
          <w:szCs w:val="20"/>
        </w:rPr>
        <w:t>autoplay</w:t>
      </w:r>
      <w:proofErr w:type="spellEnd"/>
      <w:r w:rsidRPr="0092233A">
        <w:rPr>
          <w:rStyle w:val="Hyperlink"/>
          <w:sz w:val="20"/>
          <w:szCs w:val="20"/>
        </w:rPr>
        <w:t xml:space="preserve">; clipboard-write; encrypted-media; gyroscope; picture-in-picture" </w:t>
      </w:r>
      <w:proofErr w:type="spellStart"/>
      <w:r w:rsidRPr="0092233A">
        <w:rPr>
          <w:rStyle w:val="Hyperlink"/>
          <w:sz w:val="20"/>
          <w:szCs w:val="20"/>
        </w:rPr>
        <w:t>allowfullscreen</w:t>
      </w:r>
      <w:proofErr w:type="spellEnd"/>
      <w:r w:rsidRPr="0092233A">
        <w:rPr>
          <w:rStyle w:val="Hyperlink"/>
          <w:sz w:val="20"/>
          <w:szCs w:val="20"/>
        </w:rPr>
        <w:t>&gt;&lt;/iframe&gt;</w:t>
      </w:r>
    </w:p>
    <w:p w14:paraId="2A04E034" w14:textId="3077ADC5" w:rsidR="0092233A" w:rsidRDefault="00EC7CCC" w:rsidP="00EC7CCC">
      <w:pPr>
        <w:pStyle w:val="Heading1"/>
      </w:pPr>
      <w:r>
        <w:t>Introduction to SVG</w:t>
      </w:r>
    </w:p>
    <w:p w14:paraId="7A5231A9" w14:textId="3F5356B7" w:rsidR="00EC7CCC" w:rsidRDefault="00EC7CCC" w:rsidP="00EC7CCC">
      <w:r>
        <w:t xml:space="preserve">Scalar vector Graphis is a markup Language for describing </w:t>
      </w:r>
      <w:proofErr w:type="gramStart"/>
      <w:r>
        <w:t>two dimensional</w:t>
      </w:r>
      <w:proofErr w:type="gramEnd"/>
      <w:r>
        <w:t xml:space="preserve"> based vector graphics.</w:t>
      </w:r>
    </w:p>
    <w:p w14:paraId="7B329301" w14:textId="15309923" w:rsidR="00EC7CCC" w:rsidRDefault="00EC7CCC" w:rsidP="00EC7CCC">
      <w:r>
        <w:t xml:space="preserve">SVG images and their related behaviours are defined in XML files and can </w:t>
      </w:r>
      <w:r w:rsidR="00716844">
        <w:t>be created or edited with any text editor and with drawing software like Adobe premiere Pro.</w:t>
      </w:r>
    </w:p>
    <w:p w14:paraId="12649498" w14:textId="77777777" w:rsidR="000B564A" w:rsidRPr="000B564A" w:rsidRDefault="000B564A" w:rsidP="000B5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B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proofErr w:type="spellEnd"/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"500px"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"500px"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</w:t>
      </w:r>
      <w:proofErr w:type="spellEnd"/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"http://www.w3.org/2000/svg"</w:t>
      </w:r>
      <w:r w:rsidRPr="000B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A54F1B" w14:textId="77777777" w:rsidR="000B564A" w:rsidRPr="000B564A" w:rsidRDefault="000B564A" w:rsidP="000B5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&lt;line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x1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y1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x2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y2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"red"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564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0B56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56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"3px"</w:t>
      </w:r>
      <w:r w:rsidRPr="000B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BD88803" w14:textId="77777777" w:rsidR="000B564A" w:rsidRPr="000B564A" w:rsidRDefault="000B564A" w:rsidP="000B5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B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proofErr w:type="spellEnd"/>
      <w:r w:rsidRPr="000B564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6F8BFD" w14:textId="3E156525" w:rsidR="000B564A" w:rsidRDefault="000B564A" w:rsidP="00EC7CCC">
      <w:r>
        <w:rPr>
          <w:noProof/>
        </w:rPr>
        <w:drawing>
          <wp:inline distT="0" distB="0" distL="0" distR="0" wp14:anchorId="55D600DA" wp14:editId="0DEB7ED2">
            <wp:extent cx="1828958" cy="165368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2B7F" w14:textId="30B2364E" w:rsidR="00716844" w:rsidRDefault="00716844" w:rsidP="00EC7CCC"/>
    <w:p w14:paraId="50548FBC" w14:textId="3AE69852" w:rsidR="00EC7CCC" w:rsidRDefault="000B564A" w:rsidP="00EC7CCC">
      <w:r>
        <w:t xml:space="preserve">X1 and y1 are the </w:t>
      </w:r>
      <w:r w:rsidR="00F57635">
        <w:t>coordinates of first point while x2 and y2 are of second point and this makes a line. With origin at top left.</w:t>
      </w:r>
    </w:p>
    <w:p w14:paraId="3B6E533D" w14:textId="55AE2028" w:rsidR="00F57635" w:rsidRDefault="00F57635" w:rsidP="00EC7CCC">
      <w:r>
        <w:lastRenderedPageBreak/>
        <w:t>If x changes then moves left and right as of X axis(horizontal) and due to Y – then line moves up and down(vertical)</w:t>
      </w:r>
    </w:p>
    <w:p w14:paraId="7671DB62" w14:textId="42DA2B17" w:rsidR="002607DD" w:rsidRDefault="002607DD" w:rsidP="00EC7CCC">
      <w:r>
        <w:t>Putting them in HTML by</w:t>
      </w:r>
    </w:p>
    <w:p w14:paraId="220EB6AF" w14:textId="205D80A6" w:rsidR="002607DD" w:rsidRPr="002607DD" w:rsidRDefault="002607DD" w:rsidP="002607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07D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607D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2607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607D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2607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607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</w:t>
      </w:r>
      <w:proofErr w:type="spellStart"/>
      <w:r w:rsidRPr="002607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line.svg</w:t>
      </w:r>
      <w:proofErr w:type="spellEnd"/>
      <w:r w:rsidRPr="002607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607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607D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2607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607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"Line"</w:t>
      </w:r>
      <w:r w:rsidRPr="002607D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98316BE" w14:textId="4675AD60" w:rsidR="002607DD" w:rsidRPr="002607DD" w:rsidRDefault="002607DD" w:rsidP="002607DD">
      <w:pPr>
        <w:rPr>
          <w:lang w:eastAsia="en-IN"/>
        </w:rPr>
      </w:pPr>
      <w:r>
        <w:rPr>
          <w:lang w:eastAsia="en-IN"/>
        </w:rPr>
        <w:t>or</w:t>
      </w:r>
    </w:p>
    <w:p w14:paraId="250C2F39" w14:textId="21321682" w:rsidR="002607DD" w:rsidRPr="002607DD" w:rsidRDefault="002607DD" w:rsidP="002607DD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7D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r w:rsidRPr="002607D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svg</w:t>
      </w:r>
      <w:proofErr w:type="spellEnd"/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607D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width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607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"500"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607D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height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607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"500"</w:t>
      </w:r>
      <w:r w:rsidRPr="002607D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5F7C5A06" w14:textId="0805B0E6" w:rsidR="002607DD" w:rsidRPr="002607DD" w:rsidRDefault="002607DD" w:rsidP="002607DD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2607D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&lt;line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607D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x1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607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"0"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607D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y1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607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"0"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607D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x2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607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"100"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607D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y2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607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"100"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607D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stroke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607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"red"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607D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stroke-width</w:t>
      </w: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2607D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"3px"</w:t>
      </w:r>
      <w:r w:rsidRPr="002607D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/&gt;</w:t>
      </w:r>
    </w:p>
    <w:p w14:paraId="40967A7C" w14:textId="16B59931" w:rsidR="002607DD" w:rsidRDefault="002607DD" w:rsidP="002607DD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</w:pPr>
      <w:r w:rsidRPr="002607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2607D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</w:t>
      </w:r>
      <w:proofErr w:type="spellStart"/>
      <w:r w:rsidRPr="002607D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svg</w:t>
      </w:r>
      <w:proofErr w:type="spellEnd"/>
      <w:r w:rsidRPr="002607D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4FC29C3B" w14:textId="77777777" w:rsidR="00D93B48" w:rsidRPr="002607DD" w:rsidRDefault="00D93B48" w:rsidP="002607DD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4E2FE5F" w14:textId="368214D5" w:rsidR="002607DD" w:rsidRDefault="0078730C" w:rsidP="00EC7CCC">
      <w:pPr>
        <w:rPr>
          <w:b/>
          <w:bCs/>
        </w:rPr>
      </w:pPr>
      <w:r w:rsidRPr="0078730C">
        <w:rPr>
          <w:b/>
          <w:bCs/>
        </w:rPr>
        <w:t xml:space="preserve">Circle with </w:t>
      </w:r>
      <w:proofErr w:type="spellStart"/>
      <w:r w:rsidRPr="0078730C">
        <w:rPr>
          <w:b/>
          <w:bCs/>
        </w:rPr>
        <w:t>Svg</w:t>
      </w:r>
      <w:proofErr w:type="spellEnd"/>
    </w:p>
    <w:p w14:paraId="3D339B1F" w14:textId="40FBCBC4" w:rsidR="0078730C" w:rsidRPr="0078730C" w:rsidRDefault="0078730C" w:rsidP="00787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873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proofErr w:type="spellEnd"/>
      <w:r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873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7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"100"</w:t>
      </w:r>
      <w:r w:rsidRPr="007873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D2B752" w14:textId="5DD5DA03" w:rsidR="0078730C" w:rsidRPr="0078730C" w:rsidRDefault="00F35798" w:rsidP="00787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180067" wp14:editId="0F7311C7">
            <wp:simplePos x="0" y="0"/>
            <wp:positionH relativeFrom="column">
              <wp:posOffset>-923925</wp:posOffset>
            </wp:positionH>
            <wp:positionV relativeFrom="paragraph">
              <wp:posOffset>304165</wp:posOffset>
            </wp:positionV>
            <wp:extent cx="1455420" cy="12649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30C"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="0078730C" w:rsidRPr="007873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&lt;circle</w:t>
      </w:r>
      <w:r w:rsidR="0078730C"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78730C" w:rsidRPr="007873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cx</w:t>
      </w:r>
      <w:r w:rsidR="0078730C"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78730C" w:rsidRPr="00787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"50"</w:t>
      </w:r>
      <w:r w:rsidR="0078730C"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78730C" w:rsidRPr="007873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cy</w:t>
      </w:r>
      <w:r w:rsidR="0078730C"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78730C" w:rsidRPr="00787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"50"</w:t>
      </w:r>
      <w:r w:rsidR="0078730C"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78730C" w:rsidRPr="007873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</w:t>
      </w:r>
      <w:r w:rsidR="0078730C"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78730C" w:rsidRPr="00787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"50"</w:t>
      </w:r>
      <w:r w:rsidR="0078730C"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78730C" w:rsidRPr="007873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="0078730C"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="0078730C" w:rsidRPr="00787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="0078730C" w:rsidRPr="00787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lightblue</w:t>
      </w:r>
      <w:proofErr w:type="spellEnd"/>
      <w:r w:rsidR="0078730C" w:rsidRPr="00787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="0078730C"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78730C" w:rsidRPr="007873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1CFB46E" w14:textId="332A13CF" w:rsidR="0078730C" w:rsidRPr="0078730C" w:rsidRDefault="0078730C" w:rsidP="00787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Sorry your browser </w:t>
      </w:r>
      <w:proofErr w:type="spellStart"/>
      <w:r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dont</w:t>
      </w:r>
      <w:proofErr w:type="spellEnd"/>
      <w:r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supports </w:t>
      </w:r>
      <w:proofErr w:type="spellStart"/>
      <w:r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svg</w:t>
      </w:r>
      <w:proofErr w:type="spellEnd"/>
    </w:p>
    <w:p w14:paraId="2849D2AE" w14:textId="6A31E342" w:rsidR="0078730C" w:rsidRPr="0078730C" w:rsidRDefault="0078730C" w:rsidP="00787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7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873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873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proofErr w:type="spellEnd"/>
      <w:r w:rsidRPr="007873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06933E" w14:textId="78C0C795" w:rsidR="0078730C" w:rsidRPr="0078730C" w:rsidRDefault="00D93B48" w:rsidP="00EC7CCC">
      <w:r>
        <w:rPr>
          <w:noProof/>
        </w:rPr>
        <w:drawing>
          <wp:anchor distT="0" distB="0" distL="114300" distR="114300" simplePos="0" relativeHeight="251660288" behindDoc="1" locked="0" layoutInCell="1" allowOverlap="1" wp14:anchorId="68126AFA" wp14:editId="4F00A8BA">
            <wp:simplePos x="0" y="0"/>
            <wp:positionH relativeFrom="column">
              <wp:posOffset>5486400</wp:posOffset>
            </wp:positionH>
            <wp:positionV relativeFrom="paragraph">
              <wp:posOffset>123190</wp:posOffset>
            </wp:positionV>
            <wp:extent cx="1333616" cy="1287892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8730C">
        <w:t>Cx</w:t>
      </w:r>
      <w:proofErr w:type="spellEnd"/>
      <w:r w:rsidR="0078730C">
        <w:t xml:space="preserve"> and cy are the coordinates of </w:t>
      </w:r>
      <w:proofErr w:type="spellStart"/>
      <w:r w:rsidR="0078730C">
        <w:t>center</w:t>
      </w:r>
      <w:proofErr w:type="spellEnd"/>
      <w:r w:rsidR="0078730C">
        <w:t xml:space="preserve"> while r is the radius and fill will fill the item with </w:t>
      </w:r>
      <w:proofErr w:type="spellStart"/>
      <w:r w:rsidR="0078730C">
        <w:t>color</w:t>
      </w:r>
      <w:proofErr w:type="spellEnd"/>
      <w:r w:rsidR="0078730C">
        <w:t>.</w:t>
      </w:r>
      <w:r w:rsidR="00F35798" w:rsidRPr="00F35798">
        <w:rPr>
          <w:noProof/>
        </w:rPr>
        <w:t xml:space="preserve"> </w:t>
      </w:r>
    </w:p>
    <w:p w14:paraId="736456F6" w14:textId="4EBF6160" w:rsidR="0078730C" w:rsidRDefault="00F35798" w:rsidP="00EC7CCC">
      <w:r>
        <w:t>Change in cx moves left or right while cy moves up and down</w:t>
      </w:r>
    </w:p>
    <w:p w14:paraId="1F091CD3" w14:textId="7B05917A" w:rsidR="00D93B48" w:rsidRDefault="00D93B48" w:rsidP="00EC7CCC">
      <w:pPr>
        <w:rPr>
          <w:b/>
          <w:bCs/>
        </w:rPr>
      </w:pPr>
      <w:r>
        <w:rPr>
          <w:b/>
          <w:bCs/>
        </w:rPr>
        <w:t>To make a ring we will use stroke</w:t>
      </w:r>
    </w:p>
    <w:p w14:paraId="468B2669" w14:textId="0D8B92BC" w:rsidR="00D93B48" w:rsidRPr="00D93B48" w:rsidRDefault="00D93B48" w:rsidP="00D93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3B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&lt;circle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3B4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cx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93B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"55"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3B4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cy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93B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"55"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3B4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93B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"50"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3B4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93B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"transparent"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3B4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93B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"red"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3B4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D93B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93B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"5px"</w:t>
      </w:r>
      <w:r w:rsidRPr="00D93B4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3E8ADC6" w14:textId="7B2B2B9B" w:rsidR="00D93B48" w:rsidRDefault="00D93B48" w:rsidP="00EC7CCC">
      <w:pPr>
        <w:rPr>
          <w:b/>
          <w:bCs/>
        </w:rPr>
      </w:pPr>
    </w:p>
    <w:p w14:paraId="4234C7AE" w14:textId="2078EF15" w:rsidR="00D93B48" w:rsidRDefault="00D93B48" w:rsidP="00EC7CCC">
      <w:pPr>
        <w:rPr>
          <w:b/>
          <w:bCs/>
        </w:rPr>
      </w:pPr>
      <w:r>
        <w:rPr>
          <w:b/>
          <w:bCs/>
        </w:rPr>
        <w:t>Rectangle with SVG</w:t>
      </w:r>
    </w:p>
    <w:p w14:paraId="788CE66D" w14:textId="77777777" w:rsidR="008D7C93" w:rsidRPr="008D7C93" w:rsidRDefault="008D7C93" w:rsidP="008D7C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proofErr w:type="spellEnd"/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7C9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7C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"500"</w:t>
      </w:r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7C9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7C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"500"</w:t>
      </w:r>
      <w:r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70E167" w14:textId="77777777" w:rsidR="008D7C93" w:rsidRPr="008D7C93" w:rsidRDefault="008D7C93" w:rsidP="008D7C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rect</w:t>
      </w:r>
      <w:proofErr w:type="spellEnd"/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7C9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7C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"200"</w:t>
      </w:r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7C9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7C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"150"</w:t>
      </w:r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D7C9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D7C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"aqua"</w:t>
      </w:r>
      <w:r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rect</w:t>
      </w:r>
      <w:proofErr w:type="spellEnd"/>
      <w:r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84055C" w14:textId="5FCC8F4A" w:rsidR="008D7C93" w:rsidRPr="008D7C93" w:rsidRDefault="00BF2957" w:rsidP="008D7C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E898BD" wp14:editId="08AD22E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1726565" cy="1333500"/>
            <wp:effectExtent l="0" t="0" r="698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C93" w:rsidRPr="008D7C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="008D7C93"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="008D7C93"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proofErr w:type="spellEnd"/>
      <w:r w:rsidR="008D7C93" w:rsidRPr="008D7C9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78CDAC" w14:textId="0CA6385A" w:rsidR="00D93B48" w:rsidRDefault="00F40179" w:rsidP="00EC7CCC">
      <w:r>
        <w:t>t</w:t>
      </w:r>
      <w:r w:rsidRPr="00F40179">
        <w:t xml:space="preserve">o move the object away from </w:t>
      </w:r>
      <w:proofErr w:type="gramStart"/>
      <w:r w:rsidRPr="00F40179">
        <w:t>origin</w:t>
      </w:r>
      <w:proofErr w:type="gramEnd"/>
      <w:r w:rsidRPr="00F40179">
        <w:t xml:space="preserve"> use</w:t>
      </w:r>
      <w:r>
        <w:t xml:space="preserve"> x and y</w:t>
      </w:r>
    </w:p>
    <w:p w14:paraId="52E64F6B" w14:textId="63A96C0F" w:rsidR="00F40179" w:rsidRDefault="00F40179" w:rsidP="00F401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F4017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4017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rect</w:t>
      </w:r>
      <w:proofErr w:type="spellEnd"/>
      <w:r w:rsidRPr="00F401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017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401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017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"200"</w:t>
      </w:r>
      <w:r w:rsidRPr="00F401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017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401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017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"150"</w:t>
      </w:r>
      <w:r w:rsidRPr="00F401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017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F401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017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"aqua"</w:t>
      </w:r>
      <w:r w:rsidRPr="00F401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017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</w:t>
      </w:r>
      <w:r w:rsidRPr="00F401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017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"20"</w:t>
      </w:r>
      <w:r w:rsidRPr="00F401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017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</w:t>
      </w:r>
      <w:r w:rsidRPr="00F401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017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"20"</w:t>
      </w:r>
      <w:r w:rsidR="00E240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r w:rsidRPr="00F4017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A37A4D" w14:textId="36BAF154" w:rsidR="00E24031" w:rsidRPr="00F40179" w:rsidRDefault="00E24031" w:rsidP="00E24031">
      <w:pPr>
        <w:rPr>
          <w:lang w:eastAsia="en-IN"/>
        </w:rPr>
      </w:pPr>
      <w:r>
        <w:rPr>
          <w:lang w:eastAsia="en-IN"/>
        </w:rPr>
        <w:t>No need of closing tag</w:t>
      </w:r>
    </w:p>
    <w:p w14:paraId="2740F1E3" w14:textId="15D7705B" w:rsidR="00F40179" w:rsidRDefault="00E24031" w:rsidP="00EC7CCC">
      <w:r>
        <w:t xml:space="preserve">Change in x moves left/right while y moves </w:t>
      </w:r>
      <w:r w:rsidR="00BF2957">
        <w:t>up/down</w:t>
      </w:r>
    </w:p>
    <w:p w14:paraId="04FE17D9" w14:textId="22EF1554" w:rsidR="00BF2957" w:rsidRDefault="00BF2957" w:rsidP="00EC7CCC">
      <w:r>
        <w:t>Add a border same using the stroke</w:t>
      </w:r>
    </w:p>
    <w:p w14:paraId="35895F84" w14:textId="77777777" w:rsidR="00BF2957" w:rsidRPr="00BF2957" w:rsidRDefault="00BF2957" w:rsidP="00BF2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9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BF29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29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"blue"</w:t>
      </w:r>
      <w:r w:rsidRPr="00BF29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95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BF29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29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"8px"</w:t>
      </w:r>
      <w:r w:rsidRPr="00BF295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91205AA" w14:textId="7C0B73F3" w:rsidR="00BF2957" w:rsidRDefault="00BF2957" w:rsidP="00EC7CCC">
      <w:r>
        <w:lastRenderedPageBreak/>
        <w:t xml:space="preserve">To make the corners curved we need to add </w:t>
      </w:r>
      <w:proofErr w:type="spellStart"/>
      <w:r>
        <w:t>rx</w:t>
      </w:r>
      <w:proofErr w:type="spellEnd"/>
      <w:r>
        <w:t xml:space="preserve"> and ry.</w:t>
      </w:r>
    </w:p>
    <w:p w14:paraId="3E9584FB" w14:textId="77777777" w:rsidR="000E0317" w:rsidRPr="000E0317" w:rsidRDefault="000E0317" w:rsidP="000E03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03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E03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rect</w:t>
      </w:r>
      <w:proofErr w:type="spellEnd"/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03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0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"150"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03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0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"150"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03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0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"aqua"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03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0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"20"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03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y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0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"20"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03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0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"blue"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E03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stroke-width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0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"8px"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E03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rx</w:t>
      </w:r>
      <w:proofErr w:type="spellEnd"/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0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"75"</w:t>
      </w:r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E031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ry</w:t>
      </w:r>
      <w:proofErr w:type="spellEnd"/>
      <w:r w:rsidRPr="000E03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03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"75"</w:t>
      </w:r>
      <w:r w:rsidRPr="000E03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C80FC24" w14:textId="4A4999E1" w:rsidR="000E0317" w:rsidRDefault="000E0317" w:rsidP="00EC7CCC">
      <w:r>
        <w:t>This results to a Circle</w:t>
      </w:r>
    </w:p>
    <w:p w14:paraId="04A1193E" w14:textId="1559E3C7" w:rsidR="000E0317" w:rsidRDefault="000E0317" w:rsidP="00EC7CCC">
      <w:r>
        <w:rPr>
          <w:noProof/>
        </w:rPr>
        <w:drawing>
          <wp:inline distT="0" distB="0" distL="0" distR="0" wp14:anchorId="4211AE19" wp14:editId="3B50CE06">
            <wp:extent cx="2202371" cy="208044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8F1" w14:textId="71EFF7AD" w:rsidR="000E0317" w:rsidRDefault="000E0317" w:rsidP="00EC7CCC">
      <w:r>
        <w:t>--- The End----</w:t>
      </w:r>
    </w:p>
    <w:p w14:paraId="1DFD9DCA" w14:textId="77777777" w:rsidR="000E0317" w:rsidRPr="00F40179" w:rsidRDefault="000E0317" w:rsidP="00EC7CCC"/>
    <w:sectPr w:rsidR="000E0317" w:rsidRPr="00F4017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541A" w14:textId="77777777" w:rsidR="00F70F95" w:rsidRDefault="00F70F95">
      <w:r>
        <w:separator/>
      </w:r>
    </w:p>
    <w:p w14:paraId="1A1E5665" w14:textId="77777777" w:rsidR="00F70F95" w:rsidRDefault="00F70F95"/>
  </w:endnote>
  <w:endnote w:type="continuationSeparator" w:id="0">
    <w:p w14:paraId="27DEC050" w14:textId="77777777" w:rsidR="00F70F95" w:rsidRDefault="00F70F95">
      <w:r>
        <w:continuationSeparator/>
      </w:r>
    </w:p>
    <w:p w14:paraId="278477BC" w14:textId="77777777" w:rsidR="00F70F95" w:rsidRDefault="00F7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A89E4" w14:textId="77777777"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01172DED" w14:textId="77777777">
          <w:tc>
            <w:tcPr>
              <w:tcW w:w="3116" w:type="dxa"/>
            </w:tcPr>
            <w:p w14:paraId="73801658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13E635F7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1B11249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71498170" w14:textId="77777777"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7749" w14:textId="77777777"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EF50" w14:textId="77777777" w:rsidR="00F70F95" w:rsidRDefault="00F70F95">
      <w:r>
        <w:separator/>
      </w:r>
    </w:p>
    <w:p w14:paraId="5C49CC24" w14:textId="77777777" w:rsidR="00F70F95" w:rsidRDefault="00F70F95"/>
  </w:footnote>
  <w:footnote w:type="continuationSeparator" w:id="0">
    <w:p w14:paraId="50268647" w14:textId="77777777" w:rsidR="00F70F95" w:rsidRDefault="00F70F95">
      <w:r>
        <w:continuationSeparator/>
      </w:r>
    </w:p>
    <w:p w14:paraId="70FA31C6" w14:textId="77777777" w:rsidR="00F70F95" w:rsidRDefault="00F7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F035" w14:textId="77777777"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FDDD" w14:textId="77777777"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4834" w14:textId="77777777"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6676A1D"/>
    <w:multiLevelType w:val="multilevel"/>
    <w:tmpl w:val="6DA8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E5EB7"/>
    <w:multiLevelType w:val="hybridMultilevel"/>
    <w:tmpl w:val="9C144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B2033FF"/>
    <w:multiLevelType w:val="hybridMultilevel"/>
    <w:tmpl w:val="ED4C1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33"/>
    <w:rsid w:val="0003711C"/>
    <w:rsid w:val="00082853"/>
    <w:rsid w:val="00091627"/>
    <w:rsid w:val="000929A9"/>
    <w:rsid w:val="000B564A"/>
    <w:rsid w:val="000C08BA"/>
    <w:rsid w:val="000C2EAA"/>
    <w:rsid w:val="000C7987"/>
    <w:rsid w:val="000D0185"/>
    <w:rsid w:val="000D3593"/>
    <w:rsid w:val="000E0317"/>
    <w:rsid w:val="000F74F0"/>
    <w:rsid w:val="00104A26"/>
    <w:rsid w:val="00121C75"/>
    <w:rsid w:val="001275BA"/>
    <w:rsid w:val="0013404C"/>
    <w:rsid w:val="00155BF7"/>
    <w:rsid w:val="00160CE0"/>
    <w:rsid w:val="00176DD5"/>
    <w:rsid w:val="00190397"/>
    <w:rsid w:val="001A00B8"/>
    <w:rsid w:val="001D7E1E"/>
    <w:rsid w:val="001F56F8"/>
    <w:rsid w:val="00245491"/>
    <w:rsid w:val="002575C9"/>
    <w:rsid w:val="002607DD"/>
    <w:rsid w:val="00263DFE"/>
    <w:rsid w:val="00270940"/>
    <w:rsid w:val="00277E8A"/>
    <w:rsid w:val="00296D63"/>
    <w:rsid w:val="002A4B83"/>
    <w:rsid w:val="002D1FBC"/>
    <w:rsid w:val="00397587"/>
    <w:rsid w:val="00397CF0"/>
    <w:rsid w:val="003D380B"/>
    <w:rsid w:val="003E45E4"/>
    <w:rsid w:val="004A46C7"/>
    <w:rsid w:val="004C140D"/>
    <w:rsid w:val="004D5F07"/>
    <w:rsid w:val="004E09B6"/>
    <w:rsid w:val="00516B3D"/>
    <w:rsid w:val="00560835"/>
    <w:rsid w:val="005655E2"/>
    <w:rsid w:val="005A089F"/>
    <w:rsid w:val="005C5C5E"/>
    <w:rsid w:val="005D08CF"/>
    <w:rsid w:val="005D392E"/>
    <w:rsid w:val="005F76DF"/>
    <w:rsid w:val="00631F81"/>
    <w:rsid w:val="00636410"/>
    <w:rsid w:val="00636AEB"/>
    <w:rsid w:val="006419AF"/>
    <w:rsid w:val="006913A1"/>
    <w:rsid w:val="00697D0F"/>
    <w:rsid w:val="006B6125"/>
    <w:rsid w:val="006E145F"/>
    <w:rsid w:val="006E6A00"/>
    <w:rsid w:val="006F22E5"/>
    <w:rsid w:val="00710EC8"/>
    <w:rsid w:val="00716844"/>
    <w:rsid w:val="007236F2"/>
    <w:rsid w:val="00757890"/>
    <w:rsid w:val="0078730C"/>
    <w:rsid w:val="007B01B5"/>
    <w:rsid w:val="007C2BBF"/>
    <w:rsid w:val="007D64C8"/>
    <w:rsid w:val="00887A6D"/>
    <w:rsid w:val="00891CAF"/>
    <w:rsid w:val="0089398F"/>
    <w:rsid w:val="008A6947"/>
    <w:rsid w:val="008D3B86"/>
    <w:rsid w:val="008D649E"/>
    <w:rsid w:val="008D7C93"/>
    <w:rsid w:val="00907B60"/>
    <w:rsid w:val="0092233A"/>
    <w:rsid w:val="009225CF"/>
    <w:rsid w:val="00923BD7"/>
    <w:rsid w:val="00943D9E"/>
    <w:rsid w:val="00973B79"/>
    <w:rsid w:val="00995CA3"/>
    <w:rsid w:val="009B55E5"/>
    <w:rsid w:val="009B643C"/>
    <w:rsid w:val="009E0B1C"/>
    <w:rsid w:val="009F7BC6"/>
    <w:rsid w:val="00A162CD"/>
    <w:rsid w:val="00A20487"/>
    <w:rsid w:val="00A3270C"/>
    <w:rsid w:val="00A508AB"/>
    <w:rsid w:val="00A60EC0"/>
    <w:rsid w:val="00A7317B"/>
    <w:rsid w:val="00A82F8D"/>
    <w:rsid w:val="00AA6DB4"/>
    <w:rsid w:val="00AC2DB3"/>
    <w:rsid w:val="00AC3317"/>
    <w:rsid w:val="00AC6753"/>
    <w:rsid w:val="00B12859"/>
    <w:rsid w:val="00B31170"/>
    <w:rsid w:val="00B56933"/>
    <w:rsid w:val="00B61701"/>
    <w:rsid w:val="00B75702"/>
    <w:rsid w:val="00B75EE5"/>
    <w:rsid w:val="00BE2138"/>
    <w:rsid w:val="00BE379B"/>
    <w:rsid w:val="00BF1205"/>
    <w:rsid w:val="00BF2957"/>
    <w:rsid w:val="00BF630D"/>
    <w:rsid w:val="00C06107"/>
    <w:rsid w:val="00C2440C"/>
    <w:rsid w:val="00C279D4"/>
    <w:rsid w:val="00C4324C"/>
    <w:rsid w:val="00C53246"/>
    <w:rsid w:val="00C80622"/>
    <w:rsid w:val="00CB496D"/>
    <w:rsid w:val="00CD666D"/>
    <w:rsid w:val="00CF566E"/>
    <w:rsid w:val="00D23EDB"/>
    <w:rsid w:val="00D41429"/>
    <w:rsid w:val="00D42563"/>
    <w:rsid w:val="00D568C3"/>
    <w:rsid w:val="00D93B48"/>
    <w:rsid w:val="00DA407F"/>
    <w:rsid w:val="00DB2633"/>
    <w:rsid w:val="00DD2774"/>
    <w:rsid w:val="00E056BF"/>
    <w:rsid w:val="00E233E9"/>
    <w:rsid w:val="00E24031"/>
    <w:rsid w:val="00E27ACC"/>
    <w:rsid w:val="00E876AC"/>
    <w:rsid w:val="00EC0FBA"/>
    <w:rsid w:val="00EC7CCC"/>
    <w:rsid w:val="00ED09CD"/>
    <w:rsid w:val="00EE7400"/>
    <w:rsid w:val="00F213E9"/>
    <w:rsid w:val="00F21F89"/>
    <w:rsid w:val="00F27D30"/>
    <w:rsid w:val="00F35798"/>
    <w:rsid w:val="00F40179"/>
    <w:rsid w:val="00F4775B"/>
    <w:rsid w:val="00F57635"/>
    <w:rsid w:val="00F70F95"/>
    <w:rsid w:val="00FD6238"/>
    <w:rsid w:val="00FD6A0D"/>
    <w:rsid w:val="00FE4600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90EA3"/>
  <w15:chartTrackingRefBased/>
  <w15:docId w15:val="{F7C4E5CC-EEFE-445F-BBE5-69B63D90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7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6933"/>
    <w:rPr>
      <w:color w:val="0000FF"/>
      <w:u w:val="single"/>
    </w:rPr>
  </w:style>
  <w:style w:type="paragraph" w:customStyle="1" w:styleId="transcript--underline-cue--3osdw">
    <w:name w:val="transcript--underline-cue--3osdw"/>
    <w:basedOn w:val="Normal"/>
    <w:rsid w:val="00B5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B56933"/>
  </w:style>
  <w:style w:type="character" w:styleId="UnresolvedMention">
    <w:name w:val="Unresolved Mention"/>
    <w:basedOn w:val="DefaultParagraphFont"/>
    <w:uiPriority w:val="99"/>
    <w:semiHidden/>
    <w:unhideWhenUsed/>
    <w:rsid w:val="00092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5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Start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hyperlink" Target="https://codepen.io/a4abhishekkmr/pen/mdKjQNj?editors=10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notes.dotx</Template>
  <TotalTime>2908</TotalTime>
  <Pages>23</Pages>
  <Words>2801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Abhishek kumar</cp:lastModifiedBy>
  <cp:revision>12</cp:revision>
  <dcterms:created xsi:type="dcterms:W3CDTF">2022-11-29T12:02:00Z</dcterms:created>
  <dcterms:modified xsi:type="dcterms:W3CDTF">2022-12-01T12:30:00Z</dcterms:modified>
</cp:coreProperties>
</file>